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78CE" w14:textId="77777777" w:rsidR="00C63025" w:rsidRPr="00A73741" w:rsidRDefault="00C63025">
      <w:pPr>
        <w:tabs>
          <w:tab w:val="left" w:leader="dot" w:pos="10206"/>
        </w:tabs>
        <w:rPr>
          <w:rFonts w:asciiTheme="minorHAnsi" w:hAnsiTheme="minorHAnsi" w:cstheme="minorHAnsi"/>
          <w:sz w:val="18"/>
          <w:szCs w:val="18"/>
        </w:rPr>
      </w:pPr>
    </w:p>
    <w:p w14:paraId="6875F243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tabs>
          <w:tab w:val="left" w:leader="dot" w:pos="10206"/>
        </w:tabs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 xml:space="preserve">Bonjour, </w:t>
      </w:r>
    </w:p>
    <w:p w14:paraId="0466A87E" w14:textId="200F8806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 xml:space="preserve">Les informations que vous nous communiquez sont </w:t>
      </w:r>
      <w:r w:rsidR="00E924F8">
        <w:rPr>
          <w:rFonts w:asciiTheme="minorHAnsi" w:hAnsiTheme="minorHAnsi" w:cs="Calibri"/>
        </w:rPr>
        <w:t>INSPENSABLES</w:t>
      </w:r>
      <w:r w:rsidRPr="00F75DFE">
        <w:rPr>
          <w:rFonts w:asciiTheme="minorHAnsi" w:hAnsiTheme="minorHAnsi" w:cs="Calibri"/>
        </w:rPr>
        <w:t xml:space="preserve"> à la </w:t>
      </w:r>
      <w:r w:rsidR="00E924F8">
        <w:rPr>
          <w:rFonts w:asciiTheme="minorHAnsi" w:hAnsiTheme="minorHAnsi" w:cs="Calibri"/>
        </w:rPr>
        <w:t>création et la gestion d</w:t>
      </w:r>
      <w:r w:rsidRPr="00F75DFE">
        <w:rPr>
          <w:rFonts w:asciiTheme="minorHAnsi" w:hAnsiTheme="minorHAnsi" w:cs="Calibri"/>
        </w:rPr>
        <w:t>e votre dossier</w:t>
      </w:r>
      <w:r w:rsidR="00E924F8">
        <w:rPr>
          <w:rFonts w:asciiTheme="minorHAnsi" w:hAnsiTheme="minorHAnsi" w:cs="Calibri"/>
        </w:rPr>
        <w:t xml:space="preserve"> stagiaire</w:t>
      </w:r>
      <w:r w:rsidRPr="00F75DFE">
        <w:rPr>
          <w:rFonts w:asciiTheme="minorHAnsi" w:hAnsiTheme="minorHAnsi" w:cs="Calibri"/>
        </w:rPr>
        <w:t xml:space="preserve"> dans notre centre. </w:t>
      </w:r>
    </w:p>
    <w:p w14:paraId="715A8D96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  <w:b/>
        </w:rPr>
        <w:t>Cette communication ne peut se faire qu’avec votre consentement.</w:t>
      </w:r>
      <w:r w:rsidRPr="00F75DFE">
        <w:rPr>
          <w:rFonts w:asciiTheme="minorHAnsi" w:hAnsiTheme="minorHAnsi" w:cs="Calibri"/>
          <w:b/>
        </w:rPr>
        <w:br/>
        <w:t>Les données communiquées nous permettront</w:t>
      </w:r>
      <w:r w:rsidRPr="00F75DFE">
        <w:rPr>
          <w:rFonts w:asciiTheme="minorHAnsi" w:hAnsiTheme="minorHAnsi" w:cs="Calibri"/>
        </w:rPr>
        <w:t xml:space="preserve">, le cas échéant : </w:t>
      </w:r>
    </w:p>
    <w:p w14:paraId="39F6ACF4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br/>
      </w:r>
      <w:r w:rsidRPr="00F75DFE">
        <w:rPr>
          <w:rFonts w:ascii="Calibri" w:hAnsi="Calibri" w:cs="Calibri"/>
        </w:rPr>
        <w:sym w:font="Wingdings" w:char="F06C"/>
      </w:r>
      <w:r w:rsidRPr="00F75DFE">
        <w:rPr>
          <w:rFonts w:asciiTheme="minorHAnsi" w:hAnsiTheme="minorHAnsi" w:cs="Calibri"/>
        </w:rPr>
        <w:t xml:space="preserve"> De procéder à votre inscription à la formation (auprès de l’organisme financeur)</w:t>
      </w:r>
    </w:p>
    <w:p w14:paraId="4755D10D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  <w:r w:rsidRPr="00F75DFE">
        <w:rPr>
          <w:rFonts w:ascii="Calibri" w:hAnsi="Calibri" w:cs="Calibri"/>
        </w:rPr>
        <w:sym w:font="Wingdings" w:char="F06C"/>
      </w:r>
      <w:r w:rsidRPr="00F75DFE">
        <w:rPr>
          <w:rFonts w:asciiTheme="minorHAnsi" w:hAnsiTheme="minorHAnsi" w:cs="Calibri"/>
        </w:rPr>
        <w:t xml:space="preserve"> De mettre en place votre dossier de rémunération le cas échéant</w:t>
      </w:r>
    </w:p>
    <w:p w14:paraId="4241B358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  <w:r w:rsidRPr="00F75DFE">
        <w:rPr>
          <w:rFonts w:ascii="Calibri" w:hAnsi="Calibri" w:cs="Calibri"/>
        </w:rPr>
        <w:sym w:font="Wingdings" w:char="F06C"/>
      </w:r>
      <w:r w:rsidRPr="00F75DFE">
        <w:rPr>
          <w:rFonts w:asciiTheme="minorHAnsi" w:hAnsiTheme="minorHAnsi" w:cs="Calibri"/>
        </w:rPr>
        <w:t xml:space="preserve"> D’établir les différentes attestations de formation</w:t>
      </w:r>
    </w:p>
    <w:p w14:paraId="6D8A05B7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  <w:r w:rsidRPr="00F75DFE">
        <w:rPr>
          <w:rFonts w:ascii="Calibri" w:hAnsi="Calibri" w:cs="Calibri"/>
        </w:rPr>
        <w:sym w:font="Wingdings" w:char="F06C"/>
      </w:r>
      <w:r w:rsidRPr="00F75DFE">
        <w:rPr>
          <w:rFonts w:asciiTheme="minorHAnsi" w:hAnsiTheme="minorHAnsi" w:cs="Calibri"/>
        </w:rPr>
        <w:t xml:space="preserve"> De vous inscrire au titre ou examen prévu dans votre parcours de formation le cas échéant</w:t>
      </w:r>
      <w:r w:rsidRPr="00F75DFE">
        <w:rPr>
          <w:rFonts w:asciiTheme="minorHAnsi" w:hAnsiTheme="minorHAnsi" w:cs="Calibri"/>
        </w:rPr>
        <w:br/>
      </w:r>
      <w:r w:rsidRPr="00F75DFE">
        <w:rPr>
          <w:rFonts w:ascii="Calibri" w:hAnsi="Calibri" w:cs="Calibri"/>
        </w:rPr>
        <w:sym w:font="Wingdings" w:char="F06C"/>
      </w:r>
      <w:r w:rsidRPr="00F75DFE">
        <w:rPr>
          <w:rFonts w:asciiTheme="minorHAnsi" w:hAnsiTheme="minorHAnsi" w:cs="Calibri"/>
        </w:rPr>
        <w:t xml:space="preserve"> De vous faire parvenir tout document et/ou information nécessaire au bon déroulement de votre formation.</w:t>
      </w:r>
    </w:p>
    <w:p w14:paraId="630A3A02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</w:p>
    <w:p w14:paraId="1A605ABC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 xml:space="preserve">Nos personnels des services administratifs, les formateurs, le(s) responsable(s) de votre formation, et le personnel de direction </w:t>
      </w:r>
      <w:r w:rsidRPr="00F75DFE">
        <w:rPr>
          <w:rFonts w:asciiTheme="minorHAnsi" w:hAnsiTheme="minorHAnsi" w:cs="Calibri"/>
          <w:b/>
        </w:rPr>
        <w:t>ont accès à ces informations.</w:t>
      </w:r>
      <w:r w:rsidRPr="00F75DFE">
        <w:rPr>
          <w:rFonts w:asciiTheme="minorHAnsi" w:hAnsiTheme="minorHAnsi" w:cs="Calibri"/>
        </w:rPr>
        <w:t xml:space="preserve"> Ces données ne sont en aucun cas transmises à d’autres tiers que ceux concernés par la formation. Nous ne conserverons pas ces informations au-delà des délais prévus par la réglementation en vigueur. </w:t>
      </w:r>
    </w:p>
    <w:p w14:paraId="7D85A95F" w14:textId="269A7659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both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 xml:space="preserve">Vous pouvez </w:t>
      </w:r>
      <w:r w:rsidRPr="00F75DFE">
        <w:rPr>
          <w:rFonts w:asciiTheme="minorHAnsi" w:hAnsiTheme="minorHAnsi" w:cs="Calibri"/>
          <w:b/>
        </w:rPr>
        <w:t>exercer vos droits</w:t>
      </w:r>
      <w:r w:rsidRPr="00F75DFE">
        <w:rPr>
          <w:rFonts w:asciiTheme="minorHAnsi" w:hAnsiTheme="minorHAnsi" w:cs="Calibri"/>
        </w:rPr>
        <w:t xml:space="preserve"> d’accès, de rectification, d’opposition, d’effacement, à la portabilité et à la limitation du traitement en vous adressant </w:t>
      </w:r>
      <w:r w:rsidR="00DA0E73">
        <w:rPr>
          <w:rFonts w:asciiTheme="minorHAnsi" w:hAnsiTheme="minorHAnsi" w:cs="Calibri"/>
        </w:rPr>
        <w:t>à :</w:t>
      </w:r>
    </w:p>
    <w:p w14:paraId="51B17AF8" w14:textId="0770FAB9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>Délégué à la Protection des Données (DPO)</w:t>
      </w:r>
    </w:p>
    <w:p w14:paraId="20C75436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>ADRAR. 2 rue Irène Joliot Curie. Parc Technologique du Canal.</w:t>
      </w:r>
    </w:p>
    <w:p w14:paraId="19F66679" w14:textId="4BEDE458" w:rsid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>31520 Ramonville St Agne.</w:t>
      </w:r>
    </w:p>
    <w:p w14:paraId="005DD45F" w14:textId="32E6E1D2" w:rsid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Theme="minorHAnsi" w:hAnsiTheme="minorHAnsi" w:cs="Calibri"/>
        </w:rPr>
      </w:pPr>
      <w:r w:rsidRPr="00F75DFE">
        <w:rPr>
          <w:rFonts w:asciiTheme="minorHAnsi" w:hAnsiTheme="minorHAnsi" w:cs="Calibri"/>
        </w:rPr>
        <w:t xml:space="preserve">Tel : 05 62 19 31 58     </w:t>
      </w:r>
      <w:r w:rsidR="00066F90">
        <w:rPr>
          <w:rFonts w:asciiTheme="minorHAnsi" w:hAnsiTheme="minorHAnsi" w:cs="Calibri"/>
        </w:rPr>
        <w:t>rgpd</w:t>
      </w:r>
      <w:r w:rsidRPr="00F75DFE">
        <w:rPr>
          <w:rFonts w:asciiTheme="minorHAnsi" w:hAnsiTheme="minorHAnsi" w:cs="Calibri"/>
        </w:rPr>
        <w:t>@adrar-formation.com</w:t>
      </w:r>
    </w:p>
    <w:p w14:paraId="0752CE71" w14:textId="77777777" w:rsidR="00F75DFE" w:rsidRPr="00F75DFE" w:rsidRDefault="00F75DFE" w:rsidP="004434D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Theme="minorHAnsi" w:hAnsiTheme="minorHAnsi" w:cs="Calibri"/>
        </w:rPr>
      </w:pPr>
    </w:p>
    <w:p w14:paraId="1C9ACC1F" w14:textId="77777777" w:rsidR="009F65E0" w:rsidRPr="005B5FEC" w:rsidRDefault="009F65E0">
      <w:pPr>
        <w:tabs>
          <w:tab w:val="left" w:leader="dot" w:pos="10206"/>
        </w:tabs>
        <w:rPr>
          <w:rFonts w:asciiTheme="minorHAnsi" w:hAnsiTheme="minorHAnsi" w:cstheme="minorHAnsi"/>
          <w:sz w:val="22"/>
          <w:szCs w:val="22"/>
        </w:rPr>
      </w:pPr>
    </w:p>
    <w:p w14:paraId="79958418" w14:textId="5C5F45C6" w:rsidR="00C63025" w:rsidRPr="005B5FEC" w:rsidRDefault="00C63025" w:rsidP="004048BC">
      <w:pPr>
        <w:tabs>
          <w:tab w:val="left" w:leader="dot" w:pos="5103"/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NOM :</w:t>
      </w:r>
      <w:r w:rsidR="003B1305">
        <w:rPr>
          <w:rFonts w:asciiTheme="minorHAnsi" w:hAnsiTheme="minorHAnsi" w:cstheme="minorHAnsi"/>
          <w:sz w:val="22"/>
          <w:szCs w:val="22"/>
        </w:rPr>
        <w:t xml:space="preserve"> VARELA</w:t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Prénom : </w:t>
      </w:r>
      <w:r w:rsidR="003B1305">
        <w:rPr>
          <w:rFonts w:asciiTheme="minorHAnsi" w:hAnsiTheme="minorHAnsi" w:cstheme="minorHAnsi"/>
          <w:sz w:val="22"/>
          <w:szCs w:val="22"/>
        </w:rPr>
        <w:t>Julien</w:t>
      </w:r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77F98DD1" w14:textId="77777777" w:rsidR="00643183" w:rsidRPr="005B5FEC" w:rsidRDefault="00643183">
      <w:pPr>
        <w:tabs>
          <w:tab w:val="left" w:leader="dot" w:pos="5103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NOM DE JEUNE FILLE :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e10"/>
            <w:enabled/>
            <w:calcOnExit w:val="0"/>
            <w:textInput/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5B5FEC">
        <w:rPr>
          <w:rFonts w:asciiTheme="minorHAnsi" w:hAnsiTheme="minorHAnsi" w:cstheme="minorHAnsi"/>
          <w:sz w:val="22"/>
          <w:szCs w:val="22"/>
        </w:rPr>
      </w:r>
      <w:r w:rsidRPr="005B5FEC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noProof/>
          <w:sz w:val="22"/>
          <w:szCs w:val="22"/>
        </w:rPr>
        <w:t> </w:t>
      </w:r>
      <w:r w:rsidRPr="005B5FEC">
        <w:rPr>
          <w:rFonts w:asciiTheme="minorHAnsi" w:hAnsiTheme="minorHAnsi" w:cstheme="minorHAnsi"/>
          <w:noProof/>
          <w:sz w:val="22"/>
          <w:szCs w:val="22"/>
        </w:rPr>
        <w:t> </w:t>
      </w:r>
      <w:r w:rsidRPr="005B5FEC">
        <w:rPr>
          <w:rFonts w:asciiTheme="minorHAnsi" w:hAnsiTheme="minorHAnsi" w:cstheme="minorHAnsi"/>
          <w:noProof/>
          <w:sz w:val="22"/>
          <w:szCs w:val="22"/>
        </w:rPr>
        <w:t> </w:t>
      </w:r>
      <w:r w:rsidRPr="005B5FEC">
        <w:rPr>
          <w:rFonts w:asciiTheme="minorHAnsi" w:hAnsiTheme="minorHAnsi" w:cstheme="minorHAnsi"/>
          <w:noProof/>
          <w:sz w:val="22"/>
          <w:szCs w:val="22"/>
        </w:rPr>
        <w:t> </w:t>
      </w:r>
      <w:r w:rsidRPr="005B5FEC">
        <w:rPr>
          <w:rFonts w:asciiTheme="minorHAnsi" w:hAnsiTheme="minorHAnsi" w:cstheme="minorHAnsi"/>
          <w:noProof/>
          <w:sz w:val="22"/>
          <w:szCs w:val="22"/>
        </w:rPr>
        <w:t> </w:t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3BC289EE" w14:textId="7A983E91" w:rsidR="00C63025" w:rsidRPr="005B5FEC" w:rsidRDefault="00C63025" w:rsidP="00183CD3">
      <w:pPr>
        <w:tabs>
          <w:tab w:val="left" w:pos="1985"/>
          <w:tab w:val="left" w:pos="2552"/>
          <w:tab w:val="left" w:pos="4253"/>
          <w:tab w:val="left" w:pos="7230"/>
          <w:tab w:val="left" w:pos="8647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Date de naissance : </w:t>
      </w:r>
      <w:r w:rsidR="003B1305">
        <w:rPr>
          <w:rFonts w:asciiTheme="minorHAnsi" w:hAnsiTheme="minorHAnsi" w:cstheme="minorHAnsi"/>
          <w:sz w:val="22"/>
          <w:szCs w:val="22"/>
        </w:rPr>
        <w:t>20</w:t>
      </w:r>
      <w:r w:rsidRPr="005B5FEC">
        <w:rPr>
          <w:rFonts w:asciiTheme="minorHAnsi" w:hAnsiTheme="minorHAnsi" w:cstheme="minorHAnsi"/>
          <w:sz w:val="22"/>
          <w:szCs w:val="22"/>
        </w:rPr>
        <w:t>/</w:t>
      </w:r>
      <w:r w:rsidR="003B1305">
        <w:rPr>
          <w:rFonts w:asciiTheme="minorHAnsi" w:hAnsiTheme="minorHAnsi" w:cstheme="minorHAnsi"/>
          <w:sz w:val="22"/>
          <w:szCs w:val="22"/>
        </w:rPr>
        <w:t>04</w:t>
      </w:r>
      <w:r w:rsidRPr="005B5FEC">
        <w:rPr>
          <w:rFonts w:asciiTheme="minorHAnsi" w:hAnsiTheme="minorHAnsi" w:cstheme="minorHAnsi"/>
          <w:sz w:val="22"/>
          <w:szCs w:val="22"/>
        </w:rPr>
        <w:t>/</w:t>
      </w:r>
      <w:r w:rsidR="003B1305">
        <w:rPr>
          <w:rFonts w:asciiTheme="minorHAnsi" w:hAnsiTheme="minorHAnsi" w:cstheme="minorHAnsi"/>
          <w:sz w:val="22"/>
          <w:szCs w:val="22"/>
        </w:rPr>
        <w:t>1990</w:t>
      </w:r>
      <w:r w:rsidRPr="005B5FEC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Sexe : </w:t>
      </w:r>
      <w:r w:rsidR="00183CD3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 xml:space="preserve">F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183CD3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 xml:space="preserve">M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aseACocher2"/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2384084F" w14:textId="1672FF9E" w:rsidR="00AE668A" w:rsidRDefault="00C63025" w:rsidP="004048BC">
      <w:pPr>
        <w:tabs>
          <w:tab w:val="left" w:leader="dot" w:pos="5103"/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Lieu de naissance : </w:t>
      </w:r>
      <w:r w:rsidR="003B1305">
        <w:rPr>
          <w:rFonts w:asciiTheme="minorHAnsi" w:hAnsiTheme="minorHAnsi" w:cstheme="minorHAnsi"/>
          <w:sz w:val="22"/>
          <w:szCs w:val="22"/>
        </w:rPr>
        <w:t>Toulouse</w:t>
      </w:r>
      <w:r w:rsidRPr="005B5FEC">
        <w:rPr>
          <w:rFonts w:asciiTheme="minorHAnsi" w:hAnsiTheme="minorHAnsi" w:cstheme="minorHAnsi"/>
          <w:sz w:val="22"/>
          <w:szCs w:val="22"/>
        </w:rPr>
        <w:tab/>
      </w:r>
      <w:r w:rsidR="00AE668A">
        <w:rPr>
          <w:rFonts w:asciiTheme="minorHAnsi" w:hAnsiTheme="minorHAnsi" w:cstheme="minorHAnsi"/>
          <w:sz w:val="22"/>
          <w:szCs w:val="22"/>
        </w:rPr>
        <w:t xml:space="preserve"> Pays de naissance : </w:t>
      </w:r>
      <w:r w:rsidR="003B1305">
        <w:rPr>
          <w:rFonts w:asciiTheme="minorHAnsi" w:hAnsiTheme="minorHAnsi" w:cstheme="minorHAnsi"/>
          <w:sz w:val="22"/>
          <w:szCs w:val="22"/>
        </w:rPr>
        <w:t>France</w:t>
      </w:r>
    </w:p>
    <w:p w14:paraId="313244CE" w14:textId="607F1350" w:rsidR="00C63025" w:rsidRPr="005B5FEC" w:rsidRDefault="00C63025" w:rsidP="004048BC">
      <w:pPr>
        <w:tabs>
          <w:tab w:val="left" w:leader="dot" w:pos="5103"/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Nationalité : </w:t>
      </w:r>
      <w:r w:rsidR="003B1305">
        <w:rPr>
          <w:rFonts w:asciiTheme="minorHAnsi" w:hAnsiTheme="minorHAnsi" w:cstheme="minorHAnsi"/>
          <w:sz w:val="22"/>
          <w:szCs w:val="22"/>
        </w:rPr>
        <w:t>Française</w:t>
      </w:r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70866867" w14:textId="0998505F" w:rsidR="00C63025" w:rsidRPr="005B5FEC" w:rsidRDefault="00643183" w:rsidP="004048BC">
      <w:pPr>
        <w:tabs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Adresse</w:t>
      </w:r>
      <w:r w:rsidR="00C63025" w:rsidRPr="005B5FEC">
        <w:rPr>
          <w:rFonts w:asciiTheme="minorHAnsi" w:hAnsiTheme="minorHAnsi" w:cstheme="minorHAnsi"/>
          <w:sz w:val="22"/>
          <w:szCs w:val="22"/>
        </w:rPr>
        <w:t xml:space="preserve"> : </w:t>
      </w:r>
      <w:r w:rsidR="003B1305">
        <w:rPr>
          <w:rFonts w:asciiTheme="minorHAnsi" w:hAnsiTheme="minorHAnsi" w:cstheme="minorHAnsi"/>
          <w:sz w:val="22"/>
          <w:szCs w:val="22"/>
        </w:rPr>
        <w:t xml:space="preserve">2383 route du </w:t>
      </w:r>
      <w:proofErr w:type="spellStart"/>
      <w:r w:rsidR="003B1305">
        <w:rPr>
          <w:rFonts w:asciiTheme="minorHAnsi" w:hAnsiTheme="minorHAnsi" w:cstheme="minorHAnsi"/>
          <w:sz w:val="22"/>
          <w:szCs w:val="22"/>
        </w:rPr>
        <w:t>plantaurel</w:t>
      </w:r>
      <w:proofErr w:type="spellEnd"/>
      <w:r w:rsidR="00C63025" w:rsidRPr="005B5FEC">
        <w:rPr>
          <w:rFonts w:asciiTheme="minorHAnsi" w:hAnsiTheme="minorHAnsi" w:cstheme="minorHAnsi"/>
          <w:sz w:val="22"/>
          <w:szCs w:val="22"/>
        </w:rPr>
        <w:tab/>
      </w:r>
    </w:p>
    <w:p w14:paraId="6F6021E3" w14:textId="5E5A8223" w:rsidR="00C63025" w:rsidRPr="005B5FEC" w:rsidRDefault="00C63025" w:rsidP="004048BC">
      <w:pPr>
        <w:tabs>
          <w:tab w:val="left" w:leader="dot" w:pos="4253"/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Code Postal : </w:t>
      </w:r>
      <w:r w:rsidR="003B1305">
        <w:rPr>
          <w:rFonts w:asciiTheme="minorHAnsi" w:hAnsiTheme="minorHAnsi" w:cstheme="minorHAnsi"/>
          <w:sz w:val="22"/>
          <w:szCs w:val="22"/>
        </w:rPr>
        <w:t>31860</w:t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 Ville : </w:t>
      </w:r>
      <w:r w:rsidR="003B1305">
        <w:rPr>
          <w:rFonts w:asciiTheme="minorHAnsi" w:hAnsiTheme="minorHAnsi" w:cstheme="minorHAnsi"/>
          <w:sz w:val="22"/>
          <w:szCs w:val="22"/>
        </w:rPr>
        <w:t xml:space="preserve">Labarthe sur </w:t>
      </w:r>
      <w:proofErr w:type="spellStart"/>
      <w:r w:rsidR="003B1305">
        <w:rPr>
          <w:rFonts w:asciiTheme="minorHAnsi" w:hAnsiTheme="minorHAnsi" w:cstheme="minorHAnsi"/>
          <w:sz w:val="22"/>
          <w:szCs w:val="22"/>
        </w:rPr>
        <w:t>lèze</w:t>
      </w:r>
      <w:proofErr w:type="spellEnd"/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56010603" w14:textId="209F7BCA" w:rsidR="00C63025" w:rsidRPr="005B5FEC" w:rsidRDefault="00C63025" w:rsidP="004048BC">
      <w:pPr>
        <w:tabs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5B5FEC">
        <w:rPr>
          <w:rFonts w:asciiTheme="minorHAnsi" w:hAnsiTheme="minorHAnsi" w:cstheme="minorHAnsi"/>
          <w:sz w:val="22"/>
          <w:szCs w:val="22"/>
        </w:rPr>
        <w:t>Téléphone:</w:t>
      </w:r>
      <w:proofErr w:type="gramEnd"/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3B1305">
        <w:rPr>
          <w:rFonts w:asciiTheme="minorHAnsi" w:hAnsiTheme="minorHAnsi" w:cstheme="minorHAnsi"/>
          <w:sz w:val="22"/>
          <w:szCs w:val="22"/>
        </w:rPr>
        <w:t>06 27 40 06 67</w:t>
      </w:r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0050875F" w14:textId="2BFE380B" w:rsidR="00C63025" w:rsidRPr="005B5FEC" w:rsidRDefault="007517C7" w:rsidP="004048BC">
      <w:pPr>
        <w:tabs>
          <w:tab w:val="left" w:leader="dot" w:pos="1063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Adresse </w:t>
      </w:r>
      <w:proofErr w:type="gramStart"/>
      <w:r w:rsidRPr="005B5FEC">
        <w:rPr>
          <w:rFonts w:asciiTheme="minorHAnsi" w:hAnsiTheme="minorHAnsi" w:cstheme="minorHAnsi"/>
          <w:sz w:val="22"/>
          <w:szCs w:val="22"/>
        </w:rPr>
        <w:t>Email</w:t>
      </w:r>
      <w:r w:rsidR="00C63025" w:rsidRPr="005B5FEC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750C79" w:rsidRPr="005B5FEC">
        <w:rPr>
          <w:rFonts w:asciiTheme="minorHAnsi" w:hAnsiTheme="minorHAnsi" w:cstheme="minorHAnsi"/>
          <w:sz w:val="22"/>
          <w:szCs w:val="22"/>
        </w:rPr>
        <w:t xml:space="preserve">   </w:t>
      </w:r>
      <w:r w:rsidR="003B1305">
        <w:rPr>
          <w:rFonts w:asciiTheme="minorHAnsi" w:hAnsiTheme="minorHAnsi" w:cstheme="minorHAnsi"/>
          <w:sz w:val="22"/>
          <w:szCs w:val="22"/>
        </w:rPr>
        <w:t>Julien.varela@gmail.com</w:t>
      </w:r>
      <w:r w:rsidR="00C63025" w:rsidRPr="005B5FEC">
        <w:rPr>
          <w:rFonts w:asciiTheme="minorHAnsi" w:hAnsiTheme="minorHAnsi" w:cstheme="minorHAnsi"/>
          <w:sz w:val="22"/>
          <w:szCs w:val="22"/>
        </w:rPr>
        <w:tab/>
      </w:r>
    </w:p>
    <w:p w14:paraId="2C65F8AB" w14:textId="23E0B802" w:rsidR="00414EF5" w:rsidRPr="005B5FEC" w:rsidRDefault="004F3A10" w:rsidP="00414EF5">
      <w:pPr>
        <w:tabs>
          <w:tab w:val="left" w:pos="2127"/>
          <w:tab w:val="left" w:pos="3544"/>
          <w:tab w:val="right" w:pos="4820"/>
          <w:tab w:val="left" w:pos="5103"/>
          <w:tab w:val="left" w:pos="6663"/>
          <w:tab w:val="left" w:pos="8222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Situation de famille : </w:t>
      </w:r>
      <w:r w:rsidRPr="005B5FEC">
        <w:rPr>
          <w:rFonts w:asciiTheme="minorHAnsi" w:hAnsiTheme="minorHAnsi" w:cstheme="minorHAnsi"/>
          <w:sz w:val="22"/>
          <w:szCs w:val="22"/>
        </w:rPr>
        <w:tab/>
      </w:r>
      <w:r w:rsidR="00C3633A" w:rsidRPr="005B5FEC">
        <w:rPr>
          <w:rFonts w:asciiTheme="minorHAnsi" w:hAnsiTheme="minorHAnsi" w:cstheme="minorHAnsi"/>
          <w:sz w:val="22"/>
          <w:szCs w:val="22"/>
        </w:rPr>
        <w:t>Célibataire</w:t>
      </w:r>
      <w:r w:rsidR="00414EF5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414EF5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3"/>
      <w:r w:rsidR="00414EF5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414EF5"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  <w:r w:rsidR="00C3633A" w:rsidRPr="005B5FEC">
        <w:rPr>
          <w:rFonts w:asciiTheme="minorHAnsi" w:hAnsiTheme="minorHAnsi" w:cstheme="minorHAnsi"/>
          <w:sz w:val="22"/>
          <w:szCs w:val="22"/>
        </w:rPr>
        <w:tab/>
      </w:r>
      <w:r w:rsidR="00414EF5" w:rsidRPr="005B5FEC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>Marié(e)</w:t>
      </w:r>
      <w:r w:rsidR="00414EF5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414EF5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24"/>
      <w:r w:rsidR="00414EF5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414EF5"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  <w:r w:rsidR="00414EF5" w:rsidRPr="005B5FEC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>Union libre</w:t>
      </w:r>
      <w:r w:rsidR="00414EF5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5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25"/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  <w:r w:rsidR="00C3633A" w:rsidRPr="005B5FE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14EF5" w:rsidRPr="005B5FEC">
        <w:rPr>
          <w:rFonts w:asciiTheme="minorHAnsi" w:hAnsiTheme="minorHAnsi" w:cstheme="minorHAnsi"/>
          <w:sz w:val="22"/>
          <w:szCs w:val="22"/>
        </w:rPr>
        <w:t>P</w:t>
      </w:r>
      <w:r w:rsidRPr="005B5FEC">
        <w:rPr>
          <w:rFonts w:asciiTheme="minorHAnsi" w:hAnsiTheme="minorHAnsi" w:cstheme="minorHAnsi"/>
          <w:sz w:val="22"/>
          <w:szCs w:val="22"/>
        </w:rPr>
        <w:t>acsé</w:t>
      </w:r>
      <w:r w:rsidR="00C3633A" w:rsidRPr="005B5FE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C3633A" w:rsidRPr="005B5FEC">
        <w:rPr>
          <w:rFonts w:asciiTheme="minorHAnsi" w:hAnsiTheme="minorHAnsi" w:cstheme="minorHAnsi"/>
          <w:sz w:val="22"/>
          <w:szCs w:val="22"/>
        </w:rPr>
        <w:t>e</w:t>
      </w:r>
      <w:r w:rsidR="00414EF5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C3633A" w:rsidRPr="005B5FEC">
        <w:rPr>
          <w:rFonts w:asciiTheme="minorHAnsi" w:hAnsiTheme="minorHAnsi" w:cstheme="minorHAnsi"/>
          <w:sz w:val="22"/>
          <w:szCs w:val="22"/>
        </w:rPr>
        <w:t>)</w:t>
      </w:r>
      <w:r w:rsidR="00414EF5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26"/>
      <w:r w:rsidR="00414EF5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414EF5"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5"/>
    </w:p>
    <w:p w14:paraId="5F017197" w14:textId="77777777" w:rsidR="00963A73" w:rsidRDefault="00414EF5" w:rsidP="00414EF5">
      <w:pPr>
        <w:tabs>
          <w:tab w:val="right" w:pos="3261"/>
          <w:tab w:val="right" w:pos="4820"/>
          <w:tab w:val="right" w:pos="6237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5B5FEC">
        <w:rPr>
          <w:rFonts w:asciiTheme="minorHAnsi" w:hAnsiTheme="minorHAnsi" w:cstheme="minorHAnsi"/>
          <w:sz w:val="22"/>
          <w:szCs w:val="22"/>
        </w:rPr>
        <w:t>V</w:t>
      </w:r>
      <w:r w:rsidR="004F3A10" w:rsidRPr="005B5FEC">
        <w:rPr>
          <w:rFonts w:asciiTheme="minorHAnsi" w:hAnsiTheme="minorHAnsi" w:cstheme="minorHAnsi"/>
          <w:sz w:val="22"/>
          <w:szCs w:val="22"/>
        </w:rPr>
        <w:t>euf(</w:t>
      </w:r>
      <w:proofErr w:type="gramEnd"/>
      <w:r w:rsidR="002C395B" w:rsidRPr="005B5FEC">
        <w:rPr>
          <w:rFonts w:asciiTheme="minorHAnsi" w:hAnsiTheme="minorHAnsi" w:cstheme="minorHAnsi"/>
          <w:sz w:val="22"/>
          <w:szCs w:val="22"/>
        </w:rPr>
        <w:t>Ve</w:t>
      </w:r>
      <w:r w:rsidR="004F3A10" w:rsidRPr="005B5FEC">
        <w:rPr>
          <w:rFonts w:asciiTheme="minorHAnsi" w:hAnsiTheme="minorHAnsi" w:cstheme="minorHAnsi"/>
          <w:sz w:val="22"/>
          <w:szCs w:val="22"/>
        </w:rPr>
        <w:t>)</w:t>
      </w:r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eACocher27"/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6"/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C3633A" w:rsidRPr="005B5FEC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>S</w:t>
      </w:r>
      <w:r w:rsidR="004F3A10" w:rsidRPr="005B5FEC">
        <w:rPr>
          <w:rFonts w:asciiTheme="minorHAnsi" w:hAnsiTheme="minorHAnsi" w:cstheme="minorHAnsi"/>
          <w:sz w:val="22"/>
          <w:szCs w:val="22"/>
        </w:rPr>
        <w:t>éparé(e)</w:t>
      </w:r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28"/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7"/>
      <w:r w:rsidRPr="005B5FEC">
        <w:rPr>
          <w:rFonts w:asciiTheme="minorHAnsi" w:hAnsiTheme="minorHAnsi" w:cstheme="minorHAnsi"/>
          <w:sz w:val="22"/>
          <w:szCs w:val="22"/>
        </w:rPr>
        <w:tab/>
        <w:t>D</w:t>
      </w:r>
      <w:r w:rsidR="004F3A10" w:rsidRPr="005B5FEC">
        <w:rPr>
          <w:rFonts w:asciiTheme="minorHAnsi" w:hAnsiTheme="minorHAnsi" w:cstheme="minorHAnsi"/>
          <w:sz w:val="22"/>
          <w:szCs w:val="22"/>
        </w:rPr>
        <w:t>ivorcé(é)</w:t>
      </w:r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29"/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8"/>
    </w:p>
    <w:p w14:paraId="556FA24B" w14:textId="7EFFF8A5" w:rsidR="00B51B0A" w:rsidRDefault="00B51B0A" w:rsidP="00414EF5">
      <w:pPr>
        <w:tabs>
          <w:tab w:val="right" w:pos="3261"/>
          <w:tab w:val="right" w:pos="4820"/>
          <w:tab w:val="right" w:pos="6237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Nombre d’enfants : </w:t>
      </w:r>
      <w:r w:rsidR="003B1305">
        <w:rPr>
          <w:rFonts w:asciiTheme="minorHAnsi" w:hAnsiTheme="minorHAnsi" w:cstheme="minorHAnsi"/>
          <w:sz w:val="22"/>
          <w:szCs w:val="22"/>
        </w:rPr>
        <w:t>0</w:t>
      </w:r>
    </w:p>
    <w:p w14:paraId="498487FD" w14:textId="0DDFCAF0" w:rsidR="005A54E2" w:rsidRPr="005B5FEC" w:rsidRDefault="005A54E2" w:rsidP="00414EF5">
      <w:pPr>
        <w:tabs>
          <w:tab w:val="right" w:pos="3261"/>
          <w:tab w:val="right" w:pos="4820"/>
          <w:tab w:val="right" w:pos="6237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Enfants de Moins de 10 ans :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7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 (</w:t>
      </w:r>
      <w:r w:rsidRPr="005A54E2">
        <w:rPr>
          <w:rFonts w:asciiTheme="minorHAnsi" w:hAnsiTheme="minorHAnsi" w:cstheme="minorHAnsi"/>
          <w:i/>
          <w:iCs/>
          <w:sz w:val="22"/>
          <w:szCs w:val="22"/>
        </w:rPr>
        <w:t>Aide à la Garde d’enfant)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pPr w:leftFromText="141" w:rightFromText="141" w:vertAnchor="text" w:horzAnchor="margin" w:tblpXSpec="center" w:tblpY="44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0"/>
        <w:gridCol w:w="28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82230" w:rsidRPr="005B5FEC" w14:paraId="03E26DD7" w14:textId="77777777" w:rsidTr="00582230">
        <w:trPr>
          <w:trHeight w:val="200"/>
        </w:trPr>
        <w:tc>
          <w:tcPr>
            <w:tcW w:w="284" w:type="dxa"/>
            <w:tcBorders>
              <w:bottom w:val="single" w:sz="4" w:space="0" w:color="auto"/>
            </w:tcBorders>
          </w:tcPr>
          <w:p w14:paraId="36B1FB6D" w14:textId="64036DD1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9" w:name="Texte55"/>
            <w:bookmarkStart w:id="10" w:name="Texte57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bottom w:val="nil"/>
            </w:tcBorders>
          </w:tcPr>
          <w:p w14:paraId="650758D1" w14:textId="77777777" w:rsidR="00582230" w:rsidRPr="005B5FEC" w:rsidRDefault="00582230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E72A0F" w14:textId="6A373F92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455D02" w14:textId="51A9EB9D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  <w:tc>
          <w:tcPr>
            <w:tcW w:w="284" w:type="dxa"/>
            <w:tcBorders>
              <w:bottom w:val="nil"/>
            </w:tcBorders>
          </w:tcPr>
          <w:p w14:paraId="300E1495" w14:textId="77777777" w:rsidR="00582230" w:rsidRPr="005B5FEC" w:rsidRDefault="00582230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385F8A" w14:textId="422F15D3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B5E895" w14:textId="7919C23C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bottom w:val="nil"/>
            </w:tcBorders>
          </w:tcPr>
          <w:p w14:paraId="35A85F7E" w14:textId="77777777" w:rsidR="00582230" w:rsidRPr="005B5FEC" w:rsidRDefault="00582230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17642391" w14:textId="0C3A34DF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B52D64" w14:textId="33C6EBED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bottom w:val="nil"/>
            </w:tcBorders>
          </w:tcPr>
          <w:p w14:paraId="7C9B4C9C" w14:textId="77777777" w:rsidR="00582230" w:rsidRPr="005B5FEC" w:rsidRDefault="00582230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D70377" w14:textId="7DF6BA9E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ACE3BF" w14:textId="3F3FB0E6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A9BF12" w14:textId="7BD9B8AD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bottom w:val="nil"/>
            </w:tcBorders>
          </w:tcPr>
          <w:p w14:paraId="69140794" w14:textId="77777777" w:rsidR="00582230" w:rsidRPr="005B5FEC" w:rsidRDefault="00582230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3A44A" w14:textId="001F2D03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bookmarkEnd w:id="9"/>
        <w:tc>
          <w:tcPr>
            <w:tcW w:w="284" w:type="dxa"/>
            <w:tcBorders>
              <w:bottom w:val="single" w:sz="4" w:space="0" w:color="auto"/>
            </w:tcBorders>
          </w:tcPr>
          <w:p w14:paraId="2F727776" w14:textId="10A5A1D9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5DB5C5" w14:textId="28291B9C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84" w:type="dxa"/>
            <w:tcBorders>
              <w:bottom w:val="nil"/>
            </w:tcBorders>
          </w:tcPr>
          <w:p w14:paraId="0713207C" w14:textId="77777777" w:rsidR="00582230" w:rsidRPr="005B5FEC" w:rsidRDefault="00582230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bookmarkEnd w:id="10"/>
        <w:tc>
          <w:tcPr>
            <w:tcW w:w="284" w:type="dxa"/>
            <w:tcBorders>
              <w:bottom w:val="single" w:sz="4" w:space="0" w:color="auto"/>
            </w:tcBorders>
          </w:tcPr>
          <w:p w14:paraId="03D1E754" w14:textId="5921518D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A4306C" w14:textId="07EEF956" w:rsidR="00582230" w:rsidRPr="005B5FEC" w:rsidRDefault="003B1305" w:rsidP="00582230">
            <w:pPr>
              <w:tabs>
                <w:tab w:val="left" w:leader="dot" w:pos="10206"/>
              </w:tabs>
              <w:ind w:right="-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</w:tr>
    </w:tbl>
    <w:p w14:paraId="209C72FA" w14:textId="77777777" w:rsidR="00C63025" w:rsidRPr="005B5FEC" w:rsidRDefault="00C63025">
      <w:pPr>
        <w:pStyle w:val="En-tte"/>
        <w:tabs>
          <w:tab w:val="clear" w:pos="4536"/>
          <w:tab w:val="clear" w:pos="9072"/>
          <w:tab w:val="left" w:leader="dot" w:pos="2977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N° de Sécurité Sociale : </w:t>
      </w:r>
    </w:p>
    <w:p w14:paraId="6E4310D8" w14:textId="77777777" w:rsidR="00AE668A" w:rsidRDefault="00AE668A" w:rsidP="006F613B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rPr>
          <w:rFonts w:asciiTheme="minorHAnsi" w:hAnsiTheme="minorHAnsi" w:cstheme="minorHAnsi"/>
          <w:sz w:val="22"/>
          <w:szCs w:val="22"/>
        </w:rPr>
      </w:pPr>
    </w:p>
    <w:p w14:paraId="423D612A" w14:textId="42FBEDC2" w:rsidR="006F613B" w:rsidRPr="005B5FEC" w:rsidRDefault="00C63025" w:rsidP="006F613B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Bénéficiez-v</w:t>
      </w:r>
      <w:r w:rsidR="004C3091" w:rsidRPr="005B5FEC">
        <w:rPr>
          <w:rFonts w:asciiTheme="minorHAnsi" w:hAnsiTheme="minorHAnsi" w:cstheme="minorHAnsi"/>
          <w:sz w:val="22"/>
          <w:szCs w:val="22"/>
        </w:rPr>
        <w:t xml:space="preserve">ous d’une reconnaissance </w:t>
      </w:r>
      <w:r w:rsidR="00540ABE" w:rsidRPr="005B5FEC">
        <w:rPr>
          <w:rFonts w:asciiTheme="minorHAnsi" w:hAnsiTheme="minorHAnsi" w:cstheme="minorHAnsi"/>
          <w:sz w:val="22"/>
          <w:szCs w:val="22"/>
        </w:rPr>
        <w:t>MDPH</w:t>
      </w:r>
      <w:r w:rsidRPr="005B5FEC">
        <w:rPr>
          <w:rFonts w:asciiTheme="minorHAnsi" w:hAnsiTheme="minorHAnsi" w:cstheme="minorHAnsi"/>
          <w:sz w:val="22"/>
          <w:szCs w:val="22"/>
        </w:rPr>
        <w:t> </w:t>
      </w:r>
      <w:r w:rsidR="00D60D66">
        <w:rPr>
          <w:rFonts w:asciiTheme="minorHAnsi" w:hAnsiTheme="minorHAnsi" w:cstheme="minorHAnsi"/>
          <w:sz w:val="22"/>
          <w:szCs w:val="22"/>
        </w:rPr>
        <w:t xml:space="preserve">(Travailleur Handicapé) </w:t>
      </w:r>
      <w:r w:rsidR="00540ABE" w:rsidRPr="005B5FEC">
        <w:rPr>
          <w:rFonts w:asciiTheme="minorHAnsi" w:hAnsiTheme="minorHAnsi" w:cstheme="minorHAnsi"/>
          <w:sz w:val="22"/>
          <w:szCs w:val="22"/>
        </w:rPr>
        <w:t>:</w:t>
      </w:r>
      <w:r w:rsidR="006F613B">
        <w:rPr>
          <w:rFonts w:asciiTheme="minorHAnsi" w:hAnsiTheme="minorHAnsi" w:cstheme="minorHAnsi"/>
          <w:sz w:val="22"/>
          <w:szCs w:val="22"/>
        </w:rPr>
        <w:t xml:space="preserve"> </w:t>
      </w:r>
      <w:r w:rsidR="006F613B" w:rsidRPr="005B5FEC">
        <w:rPr>
          <w:rFonts w:asciiTheme="minorHAnsi" w:hAnsiTheme="minorHAnsi" w:cstheme="minorHAnsi"/>
          <w:sz w:val="22"/>
          <w:szCs w:val="22"/>
        </w:rPr>
        <w:t xml:space="preserve">OUI </w:t>
      </w:r>
      <w:r w:rsidR="006F613B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eACocher5"/>
      <w:r w:rsidR="006F613B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6F613B"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11"/>
      <w:r w:rsidR="006F613B" w:rsidRPr="005B5FEC">
        <w:rPr>
          <w:rFonts w:asciiTheme="minorHAnsi" w:hAnsiTheme="minorHAnsi" w:cstheme="minorHAnsi"/>
          <w:sz w:val="22"/>
          <w:szCs w:val="22"/>
        </w:rPr>
        <w:tab/>
        <w:t xml:space="preserve">NON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6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6"/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bookmarkEnd w:id="12"/>
    </w:p>
    <w:p w14:paraId="3F724C38" w14:textId="5D380536" w:rsidR="006F613B" w:rsidRDefault="006F613B" w:rsidP="006F613B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                    </w:t>
      </w:r>
      <w:r w:rsidRPr="006F613B">
        <w:rPr>
          <w:rFonts w:asciiTheme="minorHAnsi" w:hAnsiTheme="minorHAnsi" w:cstheme="minorHAnsi"/>
          <w:i/>
          <w:iCs/>
          <w:sz w:val="22"/>
          <w:szCs w:val="22"/>
        </w:rPr>
        <w:t>Si OUI : avez-vous déjà bénéficié d’une formation financée par la Région Occitanie 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5B5FEC">
        <w:rPr>
          <w:rFonts w:asciiTheme="minorHAnsi" w:hAnsiTheme="minorHAnsi" w:cstheme="minorHAnsi"/>
          <w:sz w:val="22"/>
          <w:szCs w:val="22"/>
        </w:rPr>
        <w:t xml:space="preserve">OUI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5B5FEC">
        <w:rPr>
          <w:rFonts w:asciiTheme="minorHAnsi" w:hAnsiTheme="minorHAnsi" w:cstheme="minorHAnsi"/>
          <w:sz w:val="22"/>
          <w:szCs w:val="22"/>
        </w:rPr>
        <w:t xml:space="preserve">NON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9CCD11F" w14:textId="6A5308E1" w:rsidR="004434DA" w:rsidRPr="005B5FEC" w:rsidRDefault="004434DA" w:rsidP="004434DA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Etes-vous Bénéficiaire de l’Obligation d’Emploi (BOE) : </w:t>
      </w:r>
      <w:r w:rsidR="006443C3">
        <w:rPr>
          <w:rFonts w:asciiTheme="minorHAnsi" w:hAnsiTheme="minorHAnsi" w:cstheme="minorHAnsi"/>
          <w:sz w:val="22"/>
          <w:szCs w:val="22"/>
        </w:rPr>
        <w:t xml:space="preserve">     </w:t>
      </w:r>
      <w:r w:rsidRPr="005B5FEC">
        <w:rPr>
          <w:rFonts w:asciiTheme="minorHAnsi" w:hAnsiTheme="minorHAnsi" w:cstheme="minorHAnsi"/>
          <w:sz w:val="22"/>
          <w:szCs w:val="22"/>
        </w:rPr>
        <w:t xml:space="preserve">OUI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="006443C3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5B5FEC">
        <w:rPr>
          <w:rFonts w:asciiTheme="minorHAnsi" w:hAnsiTheme="minorHAnsi" w:cstheme="minorHAnsi"/>
          <w:sz w:val="22"/>
          <w:szCs w:val="22"/>
        </w:rPr>
        <w:t xml:space="preserve">NON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r w:rsidR="006443C3">
        <w:rPr>
          <w:rFonts w:asciiTheme="minorHAnsi" w:hAnsiTheme="minorHAnsi" w:cstheme="minorHAnsi"/>
          <w:sz w:val="22"/>
          <w:szCs w:val="22"/>
        </w:rPr>
        <w:t xml:space="preserve">          </w:t>
      </w:r>
      <w:r w:rsidR="006443C3" w:rsidRPr="005B5FEC">
        <w:rPr>
          <w:rFonts w:asciiTheme="minorHAnsi" w:hAnsiTheme="minorHAnsi" w:cstheme="minorHAnsi"/>
          <w:sz w:val="22"/>
          <w:szCs w:val="22"/>
        </w:rPr>
        <w:t>N</w:t>
      </w:r>
      <w:r w:rsidR="006443C3">
        <w:rPr>
          <w:rFonts w:asciiTheme="minorHAnsi" w:hAnsiTheme="minorHAnsi" w:cstheme="minorHAnsi"/>
          <w:sz w:val="22"/>
          <w:szCs w:val="22"/>
        </w:rPr>
        <w:t>e sait pas</w:t>
      </w:r>
      <w:r w:rsidR="006443C3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6443C3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="006443C3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6443C3" w:rsidRPr="005B5FE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F56E060" w14:textId="217F849B" w:rsidR="004434DA" w:rsidRDefault="004434DA" w:rsidP="006F613B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8EECBA0" w14:textId="155E3661" w:rsidR="00750C79" w:rsidRPr="005B5FEC" w:rsidRDefault="00750C79" w:rsidP="006F613B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Percevez-vous l’AAH :</w:t>
      </w:r>
      <w:r w:rsidRPr="005B5FEC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OUI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NON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C06B3EE" w14:textId="7EF2A07D" w:rsidR="00C63025" w:rsidRPr="005B5FEC" w:rsidRDefault="00115546" w:rsidP="00540ABE">
      <w:pPr>
        <w:tabs>
          <w:tab w:val="left" w:pos="5387"/>
          <w:tab w:val="left" w:pos="7371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Bénéficiez-vous du R.S.A.</w:t>
      </w:r>
      <w:r w:rsidR="00C63025" w:rsidRPr="005B5FEC">
        <w:rPr>
          <w:rFonts w:asciiTheme="minorHAnsi" w:hAnsiTheme="minorHAnsi" w:cstheme="minorHAnsi"/>
          <w:sz w:val="22"/>
          <w:szCs w:val="22"/>
        </w:rPr>
        <w:t>. :</w:t>
      </w:r>
      <w:r w:rsidR="00C63025" w:rsidRPr="005B5FEC">
        <w:rPr>
          <w:rFonts w:asciiTheme="minorHAnsi" w:hAnsiTheme="minorHAnsi" w:cstheme="minorHAnsi"/>
          <w:sz w:val="22"/>
          <w:szCs w:val="22"/>
        </w:rPr>
        <w:tab/>
        <w:t xml:space="preserve">OUI </w:t>
      </w:r>
      <w:r w:rsidR="00C63025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eACocher7"/>
      <w:r w:rsidR="00C63025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C63025"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13"/>
      <w:r w:rsidR="00C63025" w:rsidRPr="005B5FEC">
        <w:rPr>
          <w:rFonts w:asciiTheme="minorHAnsi" w:hAnsiTheme="minorHAnsi" w:cstheme="minorHAnsi"/>
          <w:sz w:val="22"/>
          <w:szCs w:val="22"/>
        </w:rPr>
        <w:tab/>
        <w:t xml:space="preserve">NON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8"/>
            <w:enabled/>
            <w:calcOnExit w:val="0"/>
            <w:checkBox>
              <w:sizeAuto/>
              <w:default w:val="1"/>
            </w:checkBox>
          </w:ffData>
        </w:fldChar>
      </w:r>
      <w:bookmarkStart w:id="14" w:name="CaseACocher8"/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bookmarkEnd w:id="14"/>
    </w:p>
    <w:p w14:paraId="190593FC" w14:textId="77777777" w:rsidR="003721AE" w:rsidRDefault="003721AE" w:rsidP="001B05F3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4273567" w14:textId="4C489EEC" w:rsidR="00C63025" w:rsidRPr="005B5FEC" w:rsidRDefault="00540ABE" w:rsidP="001B05F3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b/>
          <w:sz w:val="24"/>
          <w:szCs w:val="24"/>
        </w:rPr>
      </w:pPr>
      <w:r w:rsidRPr="005B5FEC">
        <w:rPr>
          <w:rFonts w:asciiTheme="minorHAnsi" w:hAnsiTheme="minorHAnsi" w:cstheme="minorHAnsi"/>
          <w:b/>
          <w:sz w:val="24"/>
          <w:szCs w:val="24"/>
          <w:u w:val="single"/>
        </w:rPr>
        <w:t>POLE EMPLOI</w:t>
      </w:r>
      <w:r w:rsidR="00C63025" w:rsidRPr="005B5FEC">
        <w:rPr>
          <w:rFonts w:asciiTheme="minorHAnsi" w:hAnsiTheme="minorHAnsi" w:cstheme="minorHAnsi"/>
          <w:b/>
          <w:sz w:val="24"/>
          <w:szCs w:val="24"/>
        </w:rPr>
        <w:t> :</w:t>
      </w:r>
    </w:p>
    <w:p w14:paraId="5EB54F86" w14:textId="77777777" w:rsidR="00D60D66" w:rsidRDefault="00D60D66" w:rsidP="00540ABE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05AB5F55" w14:textId="438C5733" w:rsidR="00D60D66" w:rsidRDefault="00D60D66" w:rsidP="00540ABE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Etes-vous inscrit à Pôle Emploi ? :  </w:t>
      </w:r>
      <w:r w:rsidRPr="005B5FEC">
        <w:rPr>
          <w:rFonts w:asciiTheme="minorHAnsi" w:hAnsiTheme="minorHAnsi" w:cstheme="minorHAnsi"/>
          <w:sz w:val="22"/>
          <w:szCs w:val="22"/>
        </w:rPr>
        <w:t xml:space="preserve">OUI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5B5FEC">
        <w:rPr>
          <w:rFonts w:asciiTheme="minorHAnsi" w:hAnsiTheme="minorHAnsi" w:cstheme="minorHAnsi"/>
          <w:sz w:val="22"/>
          <w:szCs w:val="22"/>
        </w:rPr>
        <w:t xml:space="preserve">NON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2750E7C2" w14:textId="77777777" w:rsidR="00D60D66" w:rsidRDefault="00D60D66" w:rsidP="00540ABE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5F388FCD" w14:textId="6CB8B958" w:rsidR="002643DB" w:rsidRPr="005B5FEC" w:rsidRDefault="002643DB" w:rsidP="00540ABE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N° Identifiant :</w:t>
      </w:r>
    </w:p>
    <w:tbl>
      <w:tblPr>
        <w:tblStyle w:val="Grilledutableau"/>
        <w:tblW w:w="0" w:type="auto"/>
        <w:tblInd w:w="2689" w:type="dxa"/>
        <w:tblLook w:val="04A0" w:firstRow="1" w:lastRow="0" w:firstColumn="1" w:lastColumn="0" w:noHBand="0" w:noVBand="1"/>
      </w:tblPr>
      <w:tblGrid>
        <w:gridCol w:w="685"/>
        <w:gridCol w:w="686"/>
        <w:gridCol w:w="686"/>
        <w:gridCol w:w="685"/>
        <w:gridCol w:w="685"/>
        <w:gridCol w:w="686"/>
        <w:gridCol w:w="686"/>
        <w:gridCol w:w="686"/>
      </w:tblGrid>
      <w:tr w:rsidR="00963A73" w:rsidRPr="005B5FEC" w14:paraId="3018775E" w14:textId="77777777" w:rsidTr="003B1305">
        <w:trPr>
          <w:trHeight w:val="373"/>
        </w:trPr>
        <w:tc>
          <w:tcPr>
            <w:tcW w:w="685" w:type="dxa"/>
          </w:tcPr>
          <w:p w14:paraId="17F18E15" w14:textId="5A58D7DE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28E4709B" w14:textId="77777777" w:rsidR="001B05F3" w:rsidRPr="005B5FEC" w:rsidRDefault="001B05F3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6" w:type="dxa"/>
          </w:tcPr>
          <w:p w14:paraId="5EC0ADE4" w14:textId="1D5E3512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86" w:type="dxa"/>
          </w:tcPr>
          <w:p w14:paraId="20DBFDE3" w14:textId="4226A9B6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85" w:type="dxa"/>
          </w:tcPr>
          <w:p w14:paraId="32A7C32F" w14:textId="60499178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85" w:type="dxa"/>
          </w:tcPr>
          <w:p w14:paraId="68F7B41E" w14:textId="015E8715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86" w:type="dxa"/>
          </w:tcPr>
          <w:p w14:paraId="01C5DF22" w14:textId="2270E5FB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86" w:type="dxa"/>
          </w:tcPr>
          <w:p w14:paraId="1F0DD4F9" w14:textId="60338E3F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86" w:type="dxa"/>
          </w:tcPr>
          <w:p w14:paraId="70B02215" w14:textId="34E4F7D8" w:rsidR="00963A73" w:rsidRPr="005B5FEC" w:rsidRDefault="003B1305" w:rsidP="002643DB">
            <w:pPr>
              <w:tabs>
                <w:tab w:val="left" w:pos="1134"/>
                <w:tab w:val="left" w:pos="3686"/>
                <w:tab w:val="left" w:leader="dot" w:pos="6096"/>
                <w:tab w:val="left" w:leader="dot" w:pos="10206"/>
              </w:tabs>
              <w:ind w:right="-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</w:tr>
    </w:tbl>
    <w:p w14:paraId="35A80ED1" w14:textId="77777777" w:rsidR="002643DB" w:rsidRPr="005B5FEC" w:rsidRDefault="002643DB" w:rsidP="002643DB">
      <w:pPr>
        <w:tabs>
          <w:tab w:val="left" w:pos="1134"/>
          <w:tab w:val="left" w:pos="3686"/>
          <w:tab w:val="left" w:leader="dot" w:pos="6096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0B4D2E36" w14:textId="6B1F93F3" w:rsidR="00C63025" w:rsidRPr="005B5FEC" w:rsidRDefault="00C63025" w:rsidP="002643DB">
      <w:pPr>
        <w:tabs>
          <w:tab w:val="left" w:pos="1134"/>
          <w:tab w:val="left" w:pos="3686"/>
          <w:tab w:val="left" w:leader="dot" w:pos="6096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Date </w:t>
      </w:r>
      <w:r w:rsidR="00963A73" w:rsidRPr="005B5FEC">
        <w:rPr>
          <w:rFonts w:asciiTheme="minorHAnsi" w:hAnsiTheme="minorHAnsi" w:cstheme="minorHAnsi"/>
          <w:sz w:val="22"/>
          <w:szCs w:val="22"/>
        </w:rPr>
        <w:t xml:space="preserve">de votre dernière </w:t>
      </w:r>
      <w:r w:rsidRPr="005B5FEC">
        <w:rPr>
          <w:rFonts w:asciiTheme="minorHAnsi" w:hAnsiTheme="minorHAnsi" w:cstheme="minorHAnsi"/>
          <w:sz w:val="22"/>
          <w:szCs w:val="22"/>
        </w:rPr>
        <w:t xml:space="preserve">d’inscription : </w:t>
      </w:r>
      <w:r w:rsidR="003B1305">
        <w:rPr>
          <w:rFonts w:asciiTheme="minorHAnsi" w:hAnsiTheme="minorHAnsi" w:cstheme="minorHAnsi"/>
          <w:sz w:val="22"/>
          <w:szCs w:val="22"/>
        </w:rPr>
        <w:t>27</w:t>
      </w:r>
      <w:r w:rsidRPr="005B5FEC">
        <w:rPr>
          <w:rFonts w:asciiTheme="minorHAnsi" w:hAnsiTheme="minorHAnsi" w:cstheme="minorHAnsi"/>
          <w:sz w:val="22"/>
          <w:szCs w:val="22"/>
        </w:rPr>
        <w:t>/</w:t>
      </w:r>
      <w:r w:rsidR="003B1305">
        <w:rPr>
          <w:rFonts w:asciiTheme="minorHAnsi" w:hAnsiTheme="minorHAnsi" w:cstheme="minorHAnsi"/>
          <w:sz w:val="22"/>
          <w:szCs w:val="22"/>
        </w:rPr>
        <w:t>10</w:t>
      </w:r>
      <w:r w:rsidRPr="005B5FEC">
        <w:rPr>
          <w:rFonts w:asciiTheme="minorHAnsi" w:hAnsiTheme="minorHAnsi" w:cstheme="minorHAnsi"/>
          <w:sz w:val="22"/>
          <w:szCs w:val="22"/>
        </w:rPr>
        <w:t>/</w:t>
      </w:r>
      <w:r w:rsidR="003B1305">
        <w:rPr>
          <w:rFonts w:asciiTheme="minorHAnsi" w:hAnsiTheme="minorHAnsi" w:cstheme="minorHAnsi"/>
          <w:sz w:val="22"/>
          <w:szCs w:val="22"/>
        </w:rPr>
        <w:t>2022</w:t>
      </w:r>
    </w:p>
    <w:p w14:paraId="2AF28FA1" w14:textId="65D7D3DE" w:rsidR="002643DB" w:rsidRDefault="002643DB" w:rsidP="002643DB">
      <w:pPr>
        <w:tabs>
          <w:tab w:val="left" w:pos="1134"/>
          <w:tab w:val="left" w:pos="3686"/>
          <w:tab w:val="left" w:leader="dot" w:pos="6096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23E7D60C" w14:textId="7C469502" w:rsidR="00D60D66" w:rsidRPr="005B5FEC" w:rsidRDefault="00D60D66" w:rsidP="002643DB">
      <w:pPr>
        <w:tabs>
          <w:tab w:val="left" w:pos="1134"/>
          <w:tab w:val="left" w:pos="3686"/>
          <w:tab w:val="left" w:leader="dot" w:pos="6096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Etes-vous demandeur d’emploi depuis plus d’1 an ?   </w:t>
      </w:r>
      <w:r w:rsidRPr="005B5FEC">
        <w:rPr>
          <w:rFonts w:asciiTheme="minorHAnsi" w:hAnsiTheme="minorHAnsi" w:cstheme="minorHAnsi"/>
          <w:sz w:val="22"/>
          <w:szCs w:val="22"/>
        </w:rPr>
        <w:t xml:space="preserve">OUI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5B5FEC">
        <w:rPr>
          <w:rFonts w:asciiTheme="minorHAnsi" w:hAnsiTheme="minorHAnsi" w:cstheme="minorHAnsi"/>
          <w:sz w:val="22"/>
          <w:szCs w:val="22"/>
        </w:rPr>
        <w:t xml:space="preserve">NON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1CEDF81" w14:textId="77777777" w:rsidR="00914273" w:rsidRPr="005B5FEC" w:rsidRDefault="00914273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28614868" w14:textId="5D7914A7" w:rsidR="00540ABE" w:rsidRPr="005B5FEC" w:rsidRDefault="001B05F3" w:rsidP="00D60D66">
      <w:pPr>
        <w:tabs>
          <w:tab w:val="left" w:pos="1134"/>
          <w:tab w:val="left" w:pos="3828"/>
          <w:tab w:val="left" w:leader="dot" w:pos="5529"/>
          <w:tab w:val="left" w:leader="dot" w:pos="1020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D60D66">
        <w:rPr>
          <w:rFonts w:asciiTheme="minorHAnsi" w:hAnsiTheme="minorHAnsi" w:cstheme="minorHAnsi"/>
          <w:b/>
          <w:bCs/>
          <w:sz w:val="22"/>
          <w:szCs w:val="22"/>
        </w:rPr>
        <w:t>PERCEVEZ VOUS UNE ALLOCATION</w:t>
      </w:r>
      <w:r w:rsidR="00D60D66">
        <w:rPr>
          <w:rFonts w:asciiTheme="minorHAnsi" w:hAnsiTheme="minorHAnsi" w:cstheme="minorHAnsi"/>
          <w:sz w:val="22"/>
          <w:szCs w:val="22"/>
        </w:rPr>
        <w:t xml:space="preserve"> ? : </w:t>
      </w:r>
      <w:r w:rsidR="00540ABE" w:rsidRPr="005B5FEC">
        <w:rPr>
          <w:rFonts w:asciiTheme="minorHAnsi" w:hAnsiTheme="minorHAnsi" w:cstheme="minorHAnsi"/>
          <w:sz w:val="22"/>
          <w:szCs w:val="22"/>
        </w:rPr>
        <w:tab/>
        <w:t xml:space="preserve">OUI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1"/>
            </w:checkBox>
          </w:ffData>
        </w:fldChar>
      </w:r>
      <w:bookmarkStart w:id="15" w:name="CaseACocher16"/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bookmarkEnd w:id="15"/>
      <w:r w:rsidR="00D60D66">
        <w:rPr>
          <w:rFonts w:asciiTheme="minorHAnsi" w:hAnsiTheme="minorHAnsi" w:cstheme="minorHAnsi"/>
          <w:sz w:val="22"/>
          <w:szCs w:val="22"/>
        </w:rPr>
        <w:t xml:space="preserve">        </w:t>
      </w:r>
      <w:r w:rsidR="00540ABE" w:rsidRPr="005B5FEC">
        <w:rPr>
          <w:rFonts w:asciiTheme="minorHAnsi" w:hAnsiTheme="minorHAnsi" w:cstheme="minorHAnsi"/>
          <w:sz w:val="22"/>
          <w:szCs w:val="22"/>
        </w:rPr>
        <w:t xml:space="preserve">NON </w:t>
      </w:r>
      <w:r w:rsidR="00540ABE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eACocher17"/>
      <w:r w:rsidR="00540ABE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540ABE"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16"/>
    </w:p>
    <w:p w14:paraId="37239107" w14:textId="5F2B5E88" w:rsidR="00540ABE" w:rsidRPr="005B5FEC" w:rsidRDefault="001B05F3" w:rsidP="00D60D66">
      <w:pPr>
        <w:tabs>
          <w:tab w:val="left" w:pos="1134"/>
          <w:tab w:val="left" w:pos="2268"/>
          <w:tab w:val="left" w:pos="4253"/>
          <w:tab w:val="left" w:leader="dot" w:pos="9923"/>
          <w:tab w:val="left" w:leader="dot" w:pos="1020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Si</w:t>
      </w:r>
      <w:r w:rsidR="00540ABE" w:rsidRPr="005B5FEC">
        <w:rPr>
          <w:rFonts w:asciiTheme="minorHAnsi" w:hAnsiTheme="minorHAnsi" w:cstheme="minorHAnsi"/>
          <w:sz w:val="22"/>
          <w:szCs w:val="22"/>
        </w:rPr>
        <w:t xml:space="preserve"> OUI</w:t>
      </w:r>
      <w:r w:rsidRPr="005B5FEC">
        <w:rPr>
          <w:rFonts w:asciiTheme="minorHAnsi" w:hAnsiTheme="minorHAnsi" w:cstheme="minorHAnsi"/>
          <w:sz w:val="22"/>
          <w:szCs w:val="22"/>
        </w:rPr>
        <w:t xml:space="preserve"> laquelle</w:t>
      </w:r>
      <w:r w:rsidR="00540ABE" w:rsidRPr="005B5FEC">
        <w:rPr>
          <w:rFonts w:asciiTheme="minorHAnsi" w:hAnsiTheme="minorHAnsi" w:cstheme="minorHAnsi"/>
          <w:sz w:val="22"/>
          <w:szCs w:val="22"/>
        </w:rPr>
        <w:t xml:space="preserve"> : </w:t>
      </w:r>
      <w:r w:rsidR="00540ABE" w:rsidRPr="005B5FEC">
        <w:rPr>
          <w:rFonts w:asciiTheme="minorHAnsi" w:hAnsiTheme="minorHAnsi" w:cstheme="minorHAnsi"/>
          <w:sz w:val="22"/>
          <w:szCs w:val="22"/>
        </w:rPr>
        <w:tab/>
        <w:t>Allocation Retour Emploi</w:t>
      </w:r>
      <w:r w:rsidR="005B5FEC" w:rsidRPr="005B5FEC">
        <w:rPr>
          <w:rFonts w:asciiTheme="minorHAnsi" w:hAnsiTheme="minorHAnsi" w:cstheme="minorHAnsi"/>
          <w:sz w:val="22"/>
          <w:szCs w:val="22"/>
        </w:rPr>
        <w:t xml:space="preserve"> (ARE)</w:t>
      </w:r>
      <w:r w:rsidR="00540ABE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0"/>
            <w:enabled/>
            <w:calcOnExit w:val="0"/>
            <w:checkBox>
              <w:sizeAuto/>
              <w:default w:val="1"/>
            </w:checkBox>
          </w:ffData>
        </w:fldChar>
      </w:r>
      <w:bookmarkStart w:id="17" w:name="CaseACocher20"/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  <w:r w:rsidR="00540ABE" w:rsidRPr="005B5FE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239556" w14:textId="1BF25DE4" w:rsidR="00540ABE" w:rsidRPr="005B5FEC" w:rsidRDefault="00540ABE" w:rsidP="00D60D66">
      <w:pPr>
        <w:tabs>
          <w:tab w:val="left" w:pos="1134"/>
          <w:tab w:val="left" w:pos="2268"/>
          <w:tab w:val="left" w:pos="4253"/>
          <w:tab w:val="left" w:leader="dot" w:pos="6237"/>
          <w:tab w:val="left" w:leader="dot" w:pos="1020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Allocation d’Insertion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22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eACocher22"/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</w:p>
    <w:p w14:paraId="0224D7DE" w14:textId="77777777" w:rsidR="00540ABE" w:rsidRPr="005B5FEC" w:rsidRDefault="00540ABE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5A7A0809" w14:textId="30EB86E3" w:rsidR="00540ABE" w:rsidRDefault="00540ABE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56A287E2" w14:textId="77777777" w:rsidR="006F613B" w:rsidRPr="005B5FEC" w:rsidRDefault="006F613B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16931771" w14:textId="77777777" w:rsidR="00C63025" w:rsidRPr="005B5FEC" w:rsidRDefault="00750C79" w:rsidP="005B5FEC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B5FEC">
        <w:rPr>
          <w:rFonts w:asciiTheme="minorHAnsi" w:hAnsiTheme="minorHAnsi" w:cstheme="minorHAnsi"/>
          <w:b/>
          <w:sz w:val="24"/>
          <w:szCs w:val="24"/>
          <w:u w:val="single"/>
        </w:rPr>
        <w:t>VOTRE SCOLARITE</w:t>
      </w:r>
      <w:r w:rsidR="00C63025" w:rsidRPr="005B5FEC">
        <w:rPr>
          <w:rFonts w:asciiTheme="minorHAnsi" w:hAnsiTheme="minorHAnsi" w:cstheme="minorHAnsi"/>
          <w:b/>
          <w:sz w:val="24"/>
          <w:szCs w:val="24"/>
          <w:u w:val="single"/>
        </w:rPr>
        <w:t xml:space="preserve"> : </w:t>
      </w:r>
    </w:p>
    <w:p w14:paraId="23F71030" w14:textId="1D06C90C" w:rsidR="00750C79" w:rsidRPr="005B5FEC" w:rsidRDefault="00750C79" w:rsidP="004048BC">
      <w:pPr>
        <w:tabs>
          <w:tab w:val="left" w:pos="1134"/>
          <w:tab w:val="left" w:leader="dot" w:pos="7938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Dernière classe suivie : </w:t>
      </w:r>
      <w:r w:rsidR="003B1305">
        <w:rPr>
          <w:rFonts w:asciiTheme="minorHAnsi" w:hAnsiTheme="minorHAnsi" w:cstheme="minorHAnsi"/>
          <w:sz w:val="22"/>
          <w:szCs w:val="22"/>
        </w:rPr>
        <w:t>BAC PRO Maintenance des véhicules Option A VP</w:t>
      </w:r>
      <w:r w:rsidRPr="005B5FEC">
        <w:rPr>
          <w:rFonts w:asciiTheme="minorHAnsi" w:hAnsiTheme="minorHAnsi" w:cstheme="minorHAnsi"/>
          <w:sz w:val="22"/>
          <w:szCs w:val="22"/>
        </w:rPr>
        <w:tab/>
        <w:t>Année :</w:t>
      </w:r>
      <w:r w:rsidR="003B1305">
        <w:rPr>
          <w:rFonts w:asciiTheme="minorHAnsi" w:hAnsiTheme="minorHAnsi" w:cstheme="minorHAnsi"/>
          <w:sz w:val="22"/>
          <w:szCs w:val="22"/>
        </w:rPr>
        <w:t xml:space="preserve"> 2011</w:t>
      </w:r>
    </w:p>
    <w:p w14:paraId="5834B583" w14:textId="77777777" w:rsidR="00750C79" w:rsidRPr="005B5FEC" w:rsidRDefault="00750C79" w:rsidP="00750C79">
      <w:pPr>
        <w:tabs>
          <w:tab w:val="left" w:pos="1134"/>
          <w:tab w:val="left" w:leader="dot" w:pos="7938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05ACC191" w14:textId="7BEC096F" w:rsidR="00D60D66" w:rsidRDefault="00D60D66" w:rsidP="004048BC">
      <w:pPr>
        <w:tabs>
          <w:tab w:val="left" w:pos="1134"/>
          <w:tab w:val="left" w:leader="dot" w:pos="7938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Niveau de la classe : </w:t>
      </w:r>
      <w:r w:rsidR="003B1305">
        <w:rPr>
          <w:rFonts w:asciiTheme="minorHAnsi" w:hAnsiTheme="minorHAnsi" w:cstheme="minorHAnsi"/>
          <w:sz w:val="22"/>
          <w:szCs w:val="22"/>
        </w:rPr>
        <w:t>Bac</w:t>
      </w:r>
    </w:p>
    <w:p w14:paraId="12061D76" w14:textId="77777777" w:rsidR="00D60D66" w:rsidRDefault="00D60D66" w:rsidP="004048BC">
      <w:pPr>
        <w:tabs>
          <w:tab w:val="left" w:pos="1134"/>
          <w:tab w:val="left" w:leader="dot" w:pos="7938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792445A4" w14:textId="376B3416" w:rsidR="00750C79" w:rsidRPr="005B5FEC" w:rsidRDefault="00750C79" w:rsidP="004048BC">
      <w:pPr>
        <w:tabs>
          <w:tab w:val="left" w:pos="1134"/>
          <w:tab w:val="left" w:leader="dot" w:pos="7938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 xml:space="preserve">Diplôme le plus élevé Obtenu : </w:t>
      </w:r>
      <w:r w:rsidR="003B1305">
        <w:rPr>
          <w:rFonts w:asciiTheme="minorHAnsi" w:hAnsiTheme="minorHAnsi" w:cstheme="minorHAnsi"/>
          <w:sz w:val="22"/>
          <w:szCs w:val="22"/>
        </w:rPr>
        <w:t>BAC Général</w:t>
      </w:r>
      <w:r w:rsidRPr="005B5FEC">
        <w:rPr>
          <w:rFonts w:asciiTheme="minorHAnsi" w:hAnsiTheme="minorHAnsi" w:cstheme="minorHAnsi"/>
          <w:sz w:val="22"/>
          <w:szCs w:val="22"/>
        </w:rPr>
        <w:tab/>
        <w:t>Année :</w:t>
      </w:r>
      <w:r w:rsidR="003B1305">
        <w:rPr>
          <w:rFonts w:asciiTheme="minorHAnsi" w:hAnsiTheme="minorHAnsi" w:cstheme="minorHAnsi"/>
          <w:sz w:val="22"/>
          <w:szCs w:val="22"/>
        </w:rPr>
        <w:t xml:space="preserve"> 2008</w:t>
      </w:r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7F90A9B9" w14:textId="77777777" w:rsidR="005B5FEC" w:rsidRPr="005B5FEC" w:rsidRDefault="005B5FEC" w:rsidP="00750C79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32A4842A" w14:textId="3FBE8F5E" w:rsidR="00D60D66" w:rsidRDefault="00D60D66" w:rsidP="00D60D66">
      <w:pPr>
        <w:tabs>
          <w:tab w:val="left" w:pos="1134"/>
          <w:tab w:val="left" w:leader="dot" w:pos="7938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Niveau du diplôme : </w:t>
      </w:r>
      <w:r w:rsidR="003B1305">
        <w:rPr>
          <w:rFonts w:asciiTheme="minorHAnsi" w:hAnsiTheme="minorHAnsi" w:cstheme="minorHAnsi"/>
          <w:sz w:val="22"/>
          <w:szCs w:val="22"/>
        </w:rPr>
        <w:t>4</w:t>
      </w:r>
    </w:p>
    <w:p w14:paraId="6BCC15DD" w14:textId="77D00AD2" w:rsidR="00963A73" w:rsidRDefault="00963A73" w:rsidP="00750C79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033C072A" w14:textId="77777777" w:rsidR="006F613B" w:rsidRPr="005B5FEC" w:rsidRDefault="006F613B" w:rsidP="00750C79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0F6FC2A3" w14:textId="77777777" w:rsidR="00750C79" w:rsidRPr="005B5FEC" w:rsidRDefault="00750C79" w:rsidP="005B5FEC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B5FEC">
        <w:rPr>
          <w:rFonts w:asciiTheme="minorHAnsi" w:hAnsiTheme="minorHAnsi" w:cstheme="minorHAnsi"/>
          <w:b/>
          <w:sz w:val="24"/>
          <w:szCs w:val="24"/>
          <w:u w:val="single"/>
        </w:rPr>
        <w:t>VOTRE PARCOURS PROFESSIONNEL :</w:t>
      </w:r>
    </w:p>
    <w:p w14:paraId="4D8AAABA" w14:textId="5254F265" w:rsidR="00963A73" w:rsidRPr="005B5FEC" w:rsidRDefault="00963A73" w:rsidP="00963A73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Avez-vous déjà travaillé :</w:t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OUI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r w:rsidRPr="005B5FEC">
        <w:rPr>
          <w:rFonts w:asciiTheme="minorHAnsi" w:hAnsiTheme="minorHAnsi" w:cstheme="minorHAnsi"/>
          <w:sz w:val="22"/>
          <w:szCs w:val="22"/>
        </w:rPr>
        <w:tab/>
        <w:t xml:space="preserve">NON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BC46E4C" w14:textId="77777777" w:rsidR="00734C41" w:rsidRPr="005B5FEC" w:rsidRDefault="00734C41" w:rsidP="00963A73">
      <w:pPr>
        <w:tabs>
          <w:tab w:val="left" w:pos="5103"/>
          <w:tab w:val="left" w:pos="5387"/>
          <w:tab w:val="left" w:pos="7371"/>
          <w:tab w:val="left" w:leader="dot" w:pos="9923"/>
          <w:tab w:val="left" w:leader="do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3CDD92C" w14:textId="32D90FF9" w:rsidR="00963A73" w:rsidRDefault="00952EE1" w:rsidP="00952EE1">
      <w:pPr>
        <w:tabs>
          <w:tab w:val="left" w:pos="2268"/>
          <w:tab w:val="right" w:pos="4111"/>
          <w:tab w:val="right" w:pos="5954"/>
          <w:tab w:val="right" w:pos="836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Type de contrat :</w:t>
      </w:r>
      <w:r>
        <w:rPr>
          <w:rFonts w:asciiTheme="minorHAnsi" w:hAnsiTheme="minorHAnsi" w:cstheme="minorHAnsi"/>
          <w:sz w:val="22"/>
          <w:szCs w:val="22"/>
        </w:rPr>
        <w:tab/>
      </w:r>
      <w:r w:rsidR="00963A73" w:rsidRPr="005B5FEC">
        <w:rPr>
          <w:rFonts w:asciiTheme="minorHAnsi" w:hAnsiTheme="minorHAnsi" w:cstheme="minorHAnsi"/>
          <w:sz w:val="22"/>
          <w:szCs w:val="22"/>
        </w:rPr>
        <w:t xml:space="preserve">CDD </w:t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="00963A73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ab/>
      </w:r>
      <w:r w:rsidR="00963A73" w:rsidRPr="005B5FEC">
        <w:rPr>
          <w:rFonts w:asciiTheme="minorHAnsi" w:hAnsiTheme="minorHAnsi" w:cstheme="minorHAnsi"/>
          <w:sz w:val="22"/>
          <w:szCs w:val="22"/>
        </w:rPr>
        <w:t xml:space="preserve">CDI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ab/>
      </w:r>
      <w:r w:rsidR="00963A73" w:rsidRPr="005B5FEC">
        <w:rPr>
          <w:rFonts w:asciiTheme="minorHAnsi" w:hAnsiTheme="minorHAnsi" w:cstheme="minorHAnsi"/>
          <w:sz w:val="22"/>
          <w:szCs w:val="22"/>
        </w:rPr>
        <w:t xml:space="preserve">INTERIM </w:t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="00963A73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963A73" w:rsidRPr="005B5FEC">
        <w:rPr>
          <w:rFonts w:asciiTheme="minorHAnsi" w:hAnsiTheme="minorHAnsi" w:cstheme="minorHAnsi"/>
          <w:sz w:val="22"/>
          <w:szCs w:val="22"/>
        </w:rPr>
        <w:t xml:space="preserve">CONTRAT AIDE </w:t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="00963A73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B1114DA" w14:textId="77777777" w:rsidR="00952EE1" w:rsidRPr="005B5FEC" w:rsidRDefault="00952EE1" w:rsidP="00952EE1">
      <w:pPr>
        <w:tabs>
          <w:tab w:val="left" w:pos="2268"/>
          <w:tab w:val="right" w:pos="4111"/>
          <w:tab w:val="right" w:pos="5954"/>
          <w:tab w:val="right" w:pos="8364"/>
        </w:tabs>
        <w:rPr>
          <w:rFonts w:asciiTheme="minorHAnsi" w:hAnsiTheme="minorHAnsi" w:cstheme="minorHAnsi"/>
          <w:sz w:val="22"/>
          <w:szCs w:val="22"/>
        </w:rPr>
      </w:pPr>
    </w:p>
    <w:p w14:paraId="29599496" w14:textId="77777777" w:rsidR="00963A73" w:rsidRPr="005B5FEC" w:rsidRDefault="001B05F3" w:rsidP="004048BC">
      <w:pPr>
        <w:tabs>
          <w:tab w:val="left" w:pos="2268"/>
          <w:tab w:val="right" w:leader="dot" w:pos="10632"/>
        </w:tabs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ab/>
      </w:r>
      <w:r w:rsidR="00963A73" w:rsidRPr="005B5FEC">
        <w:rPr>
          <w:rFonts w:asciiTheme="minorHAnsi" w:hAnsiTheme="minorHAnsi" w:cstheme="minorHAnsi"/>
          <w:sz w:val="22"/>
          <w:szCs w:val="22"/>
        </w:rPr>
        <w:t xml:space="preserve">AUTRE </w:t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="00963A73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963A73"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="00952EE1">
        <w:rPr>
          <w:rFonts w:asciiTheme="minorHAnsi" w:hAnsiTheme="minorHAnsi" w:cstheme="minorHAnsi"/>
          <w:sz w:val="22"/>
          <w:szCs w:val="22"/>
        </w:rPr>
        <w:t xml:space="preserve"> Précisez : </w:t>
      </w:r>
      <w:r w:rsidR="00826313">
        <w:rPr>
          <w:rFonts w:asciiTheme="minorHAnsi" w:hAnsiTheme="minorHAnsi" w:cstheme="minorHAnsi"/>
          <w:sz w:val="22"/>
          <w:szCs w:val="22"/>
        </w:rPr>
        <w:tab/>
      </w:r>
    </w:p>
    <w:p w14:paraId="6CA60A78" w14:textId="77777777" w:rsidR="00734C41" w:rsidRPr="005B5FEC" w:rsidRDefault="00734C41" w:rsidP="00750C79">
      <w:pPr>
        <w:tabs>
          <w:tab w:val="left" w:pos="1134"/>
          <w:tab w:val="left" w:leader="dot" w:pos="6096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605A079E" w14:textId="03BA5752" w:rsidR="00963A73" w:rsidRDefault="00750C79" w:rsidP="00D60D66">
      <w:pPr>
        <w:tabs>
          <w:tab w:val="left" w:pos="1134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Durée :</w:t>
      </w:r>
      <w:r w:rsidR="00D60D66">
        <w:rPr>
          <w:rFonts w:asciiTheme="minorHAnsi" w:hAnsiTheme="minorHAnsi" w:cstheme="minorHAnsi"/>
          <w:sz w:val="22"/>
          <w:szCs w:val="22"/>
        </w:rPr>
        <w:t xml:space="preserve"> </w:t>
      </w:r>
      <w:r w:rsidR="003B1305">
        <w:rPr>
          <w:rFonts w:asciiTheme="minorHAnsi" w:hAnsiTheme="minorHAnsi" w:cstheme="minorHAnsi"/>
          <w:sz w:val="22"/>
          <w:szCs w:val="22"/>
        </w:rPr>
        <w:t>11</w:t>
      </w:r>
    </w:p>
    <w:p w14:paraId="122A3215" w14:textId="77777777" w:rsidR="006F613B" w:rsidRPr="005B5FEC" w:rsidRDefault="006F613B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78E325B7" w14:textId="77777777" w:rsidR="00750C79" w:rsidRPr="005B5FEC" w:rsidRDefault="002643DB" w:rsidP="005B5FEC">
      <w:pPr>
        <w:tabs>
          <w:tab w:val="left" w:leader="dot" w:pos="1134"/>
          <w:tab w:val="left" w:pos="5387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B5FEC">
        <w:rPr>
          <w:rFonts w:asciiTheme="minorHAnsi" w:hAnsiTheme="minorHAnsi" w:cstheme="minorHAnsi"/>
          <w:b/>
          <w:sz w:val="24"/>
          <w:szCs w:val="24"/>
          <w:u w:val="single"/>
        </w:rPr>
        <w:t>QUEL ORGANISME VOUS A ORIENTE VERS CETTE FORMATION ?</w:t>
      </w:r>
    </w:p>
    <w:p w14:paraId="3D2ADE35" w14:textId="77777777" w:rsidR="002643DB" w:rsidRPr="005B5FEC" w:rsidRDefault="002643DB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309B737E" w14:textId="2A915BC8" w:rsidR="001F6978" w:rsidRPr="005B5FEC" w:rsidRDefault="00155CB4" w:rsidP="00AA5322">
      <w:pPr>
        <w:tabs>
          <w:tab w:val="left" w:pos="3686"/>
          <w:tab w:val="left" w:pos="6237"/>
        </w:tabs>
        <w:ind w:left="568" w:firstLine="284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>MISSION LOCALE</w:t>
      </w:r>
      <w:r w:rsidR="002643DB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2643DB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="002643DB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2643DB"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Pr="005B5FEC">
        <w:rPr>
          <w:rFonts w:asciiTheme="minorHAnsi" w:hAnsiTheme="minorHAnsi" w:cstheme="minorHAnsi"/>
          <w:sz w:val="22"/>
          <w:szCs w:val="22"/>
        </w:rPr>
        <w:tab/>
      </w:r>
      <w:r w:rsidR="002643DB" w:rsidRPr="005B5FEC">
        <w:rPr>
          <w:rFonts w:asciiTheme="minorHAnsi" w:hAnsiTheme="minorHAnsi" w:cstheme="minorHAnsi"/>
          <w:sz w:val="22"/>
          <w:szCs w:val="22"/>
        </w:rPr>
        <w:t xml:space="preserve">POLE EMPLOI </w:t>
      </w:r>
      <w:r w:rsidR="003B130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B1305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3B1305">
        <w:rPr>
          <w:rFonts w:asciiTheme="minorHAnsi" w:hAnsiTheme="minorHAnsi" w:cstheme="minorHAnsi"/>
          <w:sz w:val="22"/>
          <w:szCs w:val="22"/>
        </w:rPr>
      </w:r>
      <w:r w:rsidR="003B1305">
        <w:rPr>
          <w:rFonts w:asciiTheme="minorHAnsi" w:hAnsiTheme="minorHAnsi" w:cstheme="minorHAnsi"/>
          <w:sz w:val="22"/>
          <w:szCs w:val="22"/>
        </w:rPr>
        <w:fldChar w:fldCharType="end"/>
      </w:r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Pr="005B5FEC">
        <w:rPr>
          <w:rFonts w:asciiTheme="minorHAnsi" w:hAnsiTheme="minorHAnsi" w:cstheme="minorHAnsi"/>
          <w:sz w:val="22"/>
          <w:szCs w:val="22"/>
        </w:rPr>
        <w:tab/>
      </w:r>
      <w:r w:rsidR="00AA5322">
        <w:rPr>
          <w:rFonts w:asciiTheme="minorHAnsi" w:hAnsiTheme="minorHAnsi" w:cstheme="minorHAnsi"/>
          <w:sz w:val="22"/>
          <w:szCs w:val="22"/>
        </w:rPr>
        <w:t>CAP EMPLOI</w:t>
      </w:r>
      <w:r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6"/>
            <w:enabled/>
            <w:calcOnExit w:val="0"/>
            <w:checkBox>
              <w:sizeAuto/>
              <w:default w:val="0"/>
            </w:checkBox>
          </w:ffData>
        </w:fldChar>
      </w:r>
      <w:r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="0072462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AA7340" w14:textId="77777777" w:rsidR="00155CB4" w:rsidRPr="005B5FEC" w:rsidRDefault="002643DB" w:rsidP="002643DB">
      <w:pPr>
        <w:tabs>
          <w:tab w:val="left" w:pos="1134"/>
          <w:tab w:val="left" w:pos="5103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ab/>
      </w:r>
    </w:p>
    <w:p w14:paraId="64144D38" w14:textId="77777777" w:rsidR="002643DB" w:rsidRPr="005B5FEC" w:rsidRDefault="00155CB4" w:rsidP="004048BC">
      <w:pPr>
        <w:tabs>
          <w:tab w:val="left" w:pos="851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 w:rsidRPr="005B5FEC">
        <w:rPr>
          <w:rFonts w:asciiTheme="minorHAnsi" w:hAnsiTheme="minorHAnsi" w:cstheme="minorHAnsi"/>
          <w:sz w:val="22"/>
          <w:szCs w:val="22"/>
        </w:rPr>
        <w:tab/>
        <w:t>AUTRE</w:t>
      </w:r>
      <w:r w:rsidR="002643DB" w:rsidRPr="005B5FEC">
        <w:rPr>
          <w:rFonts w:asciiTheme="minorHAnsi" w:hAnsiTheme="minorHAnsi" w:cstheme="minorHAnsi"/>
          <w:sz w:val="22"/>
          <w:szCs w:val="22"/>
        </w:rPr>
        <w:t xml:space="preserve"> </w:t>
      </w:r>
      <w:r w:rsidR="002643DB" w:rsidRPr="005B5FE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eACocher17"/>
            <w:enabled/>
            <w:calcOnExit w:val="0"/>
            <w:checkBox>
              <w:sizeAuto/>
              <w:default w:val="0"/>
            </w:checkBox>
          </w:ffData>
        </w:fldChar>
      </w:r>
      <w:r w:rsidR="002643DB" w:rsidRPr="005B5FE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000000">
        <w:rPr>
          <w:rFonts w:asciiTheme="minorHAnsi" w:hAnsiTheme="minorHAnsi" w:cstheme="minorHAnsi"/>
          <w:sz w:val="22"/>
          <w:szCs w:val="22"/>
        </w:rPr>
      </w:r>
      <w:r w:rsidR="00000000">
        <w:rPr>
          <w:rFonts w:asciiTheme="minorHAnsi" w:hAnsiTheme="minorHAnsi" w:cstheme="minorHAnsi"/>
          <w:sz w:val="22"/>
          <w:szCs w:val="22"/>
        </w:rPr>
        <w:fldChar w:fldCharType="separate"/>
      </w:r>
      <w:r w:rsidR="002643DB" w:rsidRPr="005B5FEC">
        <w:rPr>
          <w:rFonts w:asciiTheme="minorHAnsi" w:hAnsiTheme="minorHAnsi" w:cstheme="minorHAnsi"/>
          <w:sz w:val="22"/>
          <w:szCs w:val="22"/>
        </w:rPr>
        <w:fldChar w:fldCharType="end"/>
      </w:r>
      <w:r w:rsidRPr="005B5FEC">
        <w:rPr>
          <w:rFonts w:asciiTheme="minorHAnsi" w:hAnsiTheme="minorHAnsi" w:cstheme="minorHAnsi"/>
          <w:sz w:val="22"/>
          <w:szCs w:val="22"/>
        </w:rPr>
        <w:t xml:space="preserve"> Précisez : </w:t>
      </w:r>
      <w:r w:rsidR="00CE6C00">
        <w:rPr>
          <w:rFonts w:asciiTheme="minorHAnsi" w:hAnsiTheme="minorHAnsi" w:cstheme="minorHAnsi"/>
          <w:sz w:val="22"/>
          <w:szCs w:val="22"/>
        </w:rPr>
        <w:tab/>
      </w:r>
    </w:p>
    <w:p w14:paraId="79E3378E" w14:textId="77777777" w:rsidR="00914273" w:rsidRPr="005B5FEC" w:rsidRDefault="00914273">
      <w:pPr>
        <w:tabs>
          <w:tab w:val="left" w:pos="1134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22"/>
          <w:szCs w:val="22"/>
        </w:rPr>
      </w:pPr>
    </w:p>
    <w:p w14:paraId="5546B303" w14:textId="22589141" w:rsidR="006F613B" w:rsidRDefault="0072462B" w:rsidP="005B5FEC">
      <w:pPr>
        <w:ind w:right="-2"/>
        <w:rPr>
          <w:rFonts w:asciiTheme="minorHAnsi" w:hAnsiTheme="minorHAnsi" w:cstheme="minorHAnsi"/>
          <w:sz w:val="22"/>
          <w:szCs w:val="22"/>
        </w:rPr>
      </w:pPr>
      <w:r w:rsidRPr="0072462B">
        <w:rPr>
          <w:rFonts w:asciiTheme="minorHAnsi" w:hAnsiTheme="minorHAnsi" w:cstheme="minorHAnsi"/>
          <w:bCs/>
          <w:sz w:val="22"/>
          <w:szCs w:val="22"/>
        </w:rPr>
        <w:tab/>
        <w:t xml:space="preserve">       </w:t>
      </w:r>
      <w:r w:rsidRPr="0072462B">
        <w:rPr>
          <w:rFonts w:asciiTheme="minorHAnsi" w:hAnsiTheme="minorHAnsi" w:cstheme="minorHAnsi"/>
          <w:bCs/>
          <w:sz w:val="22"/>
          <w:szCs w:val="22"/>
        </w:rPr>
        <w:tab/>
        <w:t xml:space="preserve">Code postale de la structure d’orientation : 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C6C0B">
        <w:rPr>
          <w:rFonts w:asciiTheme="minorHAnsi" w:hAnsiTheme="minorHAnsi" w:cstheme="minorHAnsi"/>
          <w:sz w:val="22"/>
          <w:szCs w:val="22"/>
        </w:rPr>
        <w:t>31120</w:t>
      </w:r>
    </w:p>
    <w:p w14:paraId="70B72485" w14:textId="3D00E346" w:rsidR="0072462B" w:rsidRDefault="0072462B" w:rsidP="005B5FEC">
      <w:pPr>
        <w:ind w:right="-2"/>
        <w:rPr>
          <w:rFonts w:asciiTheme="minorHAnsi" w:hAnsiTheme="minorHAnsi" w:cstheme="minorHAnsi"/>
          <w:sz w:val="22"/>
          <w:szCs w:val="22"/>
        </w:rPr>
      </w:pPr>
    </w:p>
    <w:p w14:paraId="29C637E0" w14:textId="666EBC56" w:rsidR="006146A6" w:rsidRPr="005B5FEC" w:rsidRDefault="006146A6" w:rsidP="006146A6">
      <w:pPr>
        <w:tabs>
          <w:tab w:val="left" w:pos="851"/>
          <w:tab w:val="left" w:leader="dot" w:pos="10632"/>
        </w:tabs>
        <w:ind w:right="-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5B5FEC">
        <w:rPr>
          <w:rFonts w:asciiTheme="minorHAnsi" w:hAnsiTheme="minorHAnsi" w:cstheme="minorHAnsi"/>
          <w:sz w:val="22"/>
          <w:szCs w:val="22"/>
        </w:rPr>
        <w:t xml:space="preserve">Nom de votre agence : </w:t>
      </w:r>
      <w:r w:rsidR="008C6C0B">
        <w:rPr>
          <w:rFonts w:asciiTheme="minorHAnsi" w:hAnsiTheme="minorHAnsi" w:cstheme="minorHAnsi"/>
          <w:sz w:val="22"/>
          <w:szCs w:val="22"/>
        </w:rPr>
        <w:t>Pole Emploi Portet sur Garonne</w:t>
      </w:r>
    </w:p>
    <w:p w14:paraId="0769A54F" w14:textId="345A471F" w:rsidR="00914273" w:rsidRPr="005B5FEC" w:rsidRDefault="00914273" w:rsidP="006146A6">
      <w:pPr>
        <w:ind w:right="-2"/>
        <w:rPr>
          <w:rFonts w:asciiTheme="minorHAnsi" w:hAnsiTheme="minorHAnsi" w:cstheme="minorHAnsi"/>
          <w:b/>
          <w:sz w:val="22"/>
          <w:szCs w:val="22"/>
        </w:rPr>
      </w:pPr>
    </w:p>
    <w:p w14:paraId="05CC179F" w14:textId="53B7C3F0" w:rsidR="00684C87" w:rsidRPr="004F3A10" w:rsidRDefault="00684C87" w:rsidP="00D60D66">
      <w:pPr>
        <w:tabs>
          <w:tab w:val="left" w:pos="1134"/>
          <w:tab w:val="left" w:pos="5103"/>
          <w:tab w:val="left" w:pos="7371"/>
          <w:tab w:val="left" w:leader="dot" w:pos="9923"/>
          <w:tab w:val="left" w:leader="dot" w:pos="10206"/>
        </w:tabs>
        <w:ind w:right="-2"/>
        <w:rPr>
          <w:rFonts w:asciiTheme="minorHAnsi" w:hAnsiTheme="minorHAnsi" w:cstheme="minorHAnsi"/>
          <w:sz w:val="10"/>
        </w:rPr>
      </w:pPr>
      <w:r w:rsidRPr="005B5FEC">
        <w:rPr>
          <w:rFonts w:asciiTheme="minorHAnsi" w:hAnsiTheme="minorHAnsi" w:cstheme="minorHAnsi"/>
          <w:b/>
          <w:sz w:val="22"/>
          <w:szCs w:val="22"/>
        </w:rPr>
        <w:tab/>
      </w:r>
      <w:r w:rsidRPr="005B5FEC">
        <w:rPr>
          <w:rFonts w:asciiTheme="minorHAnsi" w:hAnsiTheme="minorHAnsi" w:cstheme="minorHAnsi"/>
          <w:b/>
          <w:sz w:val="22"/>
          <w:szCs w:val="22"/>
        </w:rPr>
        <w:tab/>
      </w:r>
    </w:p>
    <w:sectPr w:rsidR="00684C87" w:rsidRPr="004F3A10" w:rsidSect="00193589">
      <w:headerReference w:type="default" r:id="rId8"/>
      <w:footerReference w:type="default" r:id="rId9"/>
      <w:type w:val="continuous"/>
      <w:pgSz w:w="11906" w:h="16838" w:code="9"/>
      <w:pgMar w:top="567" w:right="567" w:bottom="567" w:left="56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F841" w14:textId="77777777" w:rsidR="004B466A" w:rsidRDefault="004B466A">
      <w:r>
        <w:separator/>
      </w:r>
    </w:p>
  </w:endnote>
  <w:endnote w:type="continuationSeparator" w:id="0">
    <w:p w14:paraId="14EBDF97" w14:textId="77777777" w:rsidR="004B466A" w:rsidRDefault="004B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918" w:type="dxa"/>
      <w:jc w:val="center"/>
      <w:tblLook w:val="04A0" w:firstRow="1" w:lastRow="0" w:firstColumn="1" w:lastColumn="0" w:noHBand="0" w:noVBand="1"/>
    </w:tblPr>
    <w:tblGrid>
      <w:gridCol w:w="1173"/>
      <w:gridCol w:w="523"/>
      <w:gridCol w:w="2977"/>
      <w:gridCol w:w="1559"/>
      <w:gridCol w:w="1134"/>
      <w:gridCol w:w="1418"/>
      <w:gridCol w:w="1134"/>
    </w:tblGrid>
    <w:tr w:rsidR="00F45561" w:rsidRPr="0033690C" w14:paraId="4CD7F7E7" w14:textId="77777777" w:rsidTr="00D9796C">
      <w:trPr>
        <w:jc w:val="center"/>
      </w:trPr>
      <w:tc>
        <w:tcPr>
          <w:tcW w:w="1173" w:type="dxa"/>
        </w:tcPr>
        <w:p w14:paraId="1BC07686" w14:textId="77777777" w:rsidR="00F45561" w:rsidRPr="0033690C" w:rsidRDefault="00F45561" w:rsidP="00F45561">
          <w:pPr>
            <w:contextualSpacing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Code du document</w:t>
          </w:r>
        </w:p>
      </w:tc>
      <w:tc>
        <w:tcPr>
          <w:tcW w:w="523" w:type="dxa"/>
        </w:tcPr>
        <w:p w14:paraId="418FC03B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Indice</w:t>
          </w:r>
        </w:p>
      </w:tc>
      <w:tc>
        <w:tcPr>
          <w:tcW w:w="2977" w:type="dxa"/>
        </w:tcPr>
        <w:p w14:paraId="42CE7133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 xml:space="preserve">Localisation </w:t>
          </w:r>
          <w:r>
            <w:rPr>
              <w:sz w:val="12"/>
              <w:szCs w:val="12"/>
            </w:rPr>
            <w:t xml:space="preserve">numérique </w:t>
          </w:r>
          <w:r w:rsidRPr="0033690C">
            <w:rPr>
              <w:sz w:val="12"/>
              <w:szCs w:val="12"/>
            </w:rPr>
            <w:t>de l’original</w:t>
          </w:r>
        </w:p>
      </w:tc>
      <w:tc>
        <w:tcPr>
          <w:tcW w:w="1559" w:type="dxa"/>
        </w:tcPr>
        <w:p w14:paraId="04D97C3C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proofErr w:type="spellStart"/>
          <w:r w:rsidRPr="0033690C">
            <w:rPr>
              <w:sz w:val="12"/>
              <w:szCs w:val="12"/>
            </w:rPr>
            <w:t>Resp</w:t>
          </w:r>
          <w:proofErr w:type="spellEnd"/>
          <w:r w:rsidRPr="0033690C">
            <w:rPr>
              <w:sz w:val="12"/>
              <w:szCs w:val="12"/>
            </w:rPr>
            <w:t xml:space="preserve"> du document</w:t>
          </w:r>
        </w:p>
      </w:tc>
      <w:tc>
        <w:tcPr>
          <w:tcW w:w="1134" w:type="dxa"/>
        </w:tcPr>
        <w:p w14:paraId="267FC0F2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>Doc validé le</w:t>
          </w:r>
        </w:p>
      </w:tc>
      <w:tc>
        <w:tcPr>
          <w:tcW w:w="1418" w:type="dxa"/>
        </w:tcPr>
        <w:p w14:paraId="0E19D1C5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Par</w:t>
          </w:r>
        </w:p>
      </w:tc>
      <w:tc>
        <w:tcPr>
          <w:tcW w:w="1134" w:type="dxa"/>
        </w:tcPr>
        <w:p w14:paraId="0F911B7B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>Dernière M A</w:t>
          </w:r>
          <w:r>
            <w:rPr>
              <w:sz w:val="12"/>
              <w:szCs w:val="12"/>
            </w:rPr>
            <w:t xml:space="preserve"> </w:t>
          </w:r>
          <w:r w:rsidRPr="0033690C">
            <w:rPr>
              <w:sz w:val="12"/>
              <w:szCs w:val="12"/>
            </w:rPr>
            <w:t>J</w:t>
          </w:r>
        </w:p>
      </w:tc>
    </w:tr>
    <w:tr w:rsidR="00F45561" w:rsidRPr="0033690C" w14:paraId="543DD103" w14:textId="77777777" w:rsidTr="00D9796C">
      <w:trPr>
        <w:jc w:val="center"/>
      </w:trPr>
      <w:tc>
        <w:tcPr>
          <w:tcW w:w="1173" w:type="dxa"/>
        </w:tcPr>
        <w:p w14:paraId="144E37EE" w14:textId="1EFABDE8" w:rsidR="00F45561" w:rsidRPr="0033690C" w:rsidRDefault="00777303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QUA/ENR/CH/3</w:t>
          </w:r>
        </w:p>
      </w:tc>
      <w:tc>
        <w:tcPr>
          <w:tcW w:w="523" w:type="dxa"/>
        </w:tcPr>
        <w:p w14:paraId="17C4653A" w14:textId="77777777" w:rsidR="00F45561" w:rsidRDefault="004E671C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B</w:t>
          </w:r>
        </w:p>
      </w:tc>
      <w:tc>
        <w:tcPr>
          <w:tcW w:w="2977" w:type="dxa"/>
        </w:tcPr>
        <w:p w14:paraId="646C2BA6" w14:textId="77777777" w:rsidR="00F45561" w:rsidRPr="0033690C" w:rsidRDefault="00414688" w:rsidP="00F45561">
          <w:pPr>
            <w:jc w:val="center"/>
            <w:rPr>
              <w:sz w:val="12"/>
              <w:szCs w:val="12"/>
            </w:rPr>
          </w:pPr>
          <w:proofErr w:type="gramStart"/>
          <w:r w:rsidRPr="00414688">
            <w:rPr>
              <w:sz w:val="12"/>
              <w:szCs w:val="12"/>
            </w:rPr>
            <w:t>Q</w:t>
          </w:r>
          <w:r>
            <w:rPr>
              <w:sz w:val="12"/>
              <w:szCs w:val="12"/>
            </w:rPr>
            <w:t>ualité</w:t>
          </w:r>
          <w:r w:rsidRPr="00414688">
            <w:rPr>
              <w:sz w:val="12"/>
              <w:szCs w:val="12"/>
            </w:rPr>
            <w:t>:\</w:t>
          </w:r>
          <w:proofErr w:type="gramEnd"/>
          <w:r w:rsidRPr="00414688">
            <w:rPr>
              <w:sz w:val="12"/>
              <w:szCs w:val="12"/>
            </w:rPr>
            <w:t>Je prépare ou anime une prestation</w:t>
          </w:r>
        </w:p>
      </w:tc>
      <w:tc>
        <w:tcPr>
          <w:tcW w:w="1559" w:type="dxa"/>
        </w:tcPr>
        <w:p w14:paraId="24D36762" w14:textId="77777777" w:rsidR="00F45561" w:rsidRPr="0033690C" w:rsidRDefault="004E671C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Nathalie ALGIS</w:t>
          </w:r>
        </w:p>
      </w:tc>
      <w:tc>
        <w:tcPr>
          <w:tcW w:w="1134" w:type="dxa"/>
        </w:tcPr>
        <w:p w14:paraId="5D31D98A" w14:textId="77777777" w:rsidR="00F45561" w:rsidRPr="0033690C" w:rsidRDefault="00F45561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12 juillet 18</w:t>
          </w:r>
        </w:p>
      </w:tc>
      <w:tc>
        <w:tcPr>
          <w:tcW w:w="1418" w:type="dxa"/>
        </w:tcPr>
        <w:p w14:paraId="5C737326" w14:textId="77777777" w:rsidR="00F45561" w:rsidRDefault="00F45561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Nathalie ALGIS</w:t>
          </w:r>
        </w:p>
      </w:tc>
      <w:tc>
        <w:tcPr>
          <w:tcW w:w="1134" w:type="dxa"/>
        </w:tcPr>
        <w:p w14:paraId="541567D9" w14:textId="05A86D98" w:rsidR="00F45561" w:rsidRPr="0033690C" w:rsidRDefault="0072462B" w:rsidP="00F45561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18/10/2022</w:t>
          </w:r>
        </w:p>
      </w:tc>
    </w:tr>
  </w:tbl>
  <w:p w14:paraId="6288507B" w14:textId="77777777" w:rsidR="00C63025" w:rsidRPr="00F45561" w:rsidRDefault="00C63025" w:rsidP="00F455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9C05" w14:textId="77777777" w:rsidR="004B466A" w:rsidRDefault="004B466A">
      <w:r>
        <w:separator/>
      </w:r>
    </w:p>
  </w:footnote>
  <w:footnote w:type="continuationSeparator" w:id="0">
    <w:p w14:paraId="6ADD4CBE" w14:textId="77777777" w:rsidR="004B466A" w:rsidRDefault="004B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861"/>
    </w:tblGrid>
    <w:tr w:rsidR="00115EC6" w14:paraId="169A016F" w14:textId="77777777" w:rsidTr="00D9796C">
      <w:trPr>
        <w:cantSplit/>
        <w:trHeight w:val="450"/>
        <w:jc w:val="center"/>
      </w:trPr>
      <w:tc>
        <w:tcPr>
          <w:tcW w:w="1701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ED30970" w14:textId="43D59823" w:rsidR="00115EC6" w:rsidRDefault="00F75DFE">
          <w:pPr>
            <w:pStyle w:val="En-tte"/>
            <w:jc w:val="center"/>
            <w:rPr>
              <w:sz w:val="22"/>
            </w:rPr>
          </w:pPr>
          <w:r>
            <w:rPr>
              <w:noProof/>
            </w:rPr>
            <w:drawing>
              <wp:inline distT="0" distB="0" distL="0" distR="0" wp14:anchorId="743A612F" wp14:editId="7EAF4C8B">
                <wp:extent cx="574675" cy="800100"/>
                <wp:effectExtent l="0" t="0" r="0" b="0"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7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6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611E04D2" w14:textId="28A96B3B" w:rsidR="00115EC6" w:rsidRPr="00F75DFE" w:rsidRDefault="00115EC6" w:rsidP="00121CC0">
          <w:pPr>
            <w:pStyle w:val="En-tte"/>
            <w:jc w:val="center"/>
            <w:rPr>
              <w:rFonts w:ascii="Century Gothic" w:hAnsi="Century Gothic"/>
              <w:b/>
              <w:smallCaps/>
              <w:sz w:val="32"/>
              <w:szCs w:val="32"/>
              <w:lang w:val="en-GB"/>
            </w:rPr>
          </w:pPr>
        </w:p>
        <w:tbl>
          <w:tblPr>
            <w:tblW w:w="5868" w:type="dxa"/>
            <w:tblLayout w:type="fixed"/>
            <w:tblLook w:val="04A0" w:firstRow="1" w:lastRow="0" w:firstColumn="1" w:lastColumn="0" w:noHBand="0" w:noVBand="1"/>
          </w:tblPr>
          <w:tblGrid>
            <w:gridCol w:w="1454"/>
            <w:gridCol w:w="1437"/>
            <w:gridCol w:w="1423"/>
            <w:gridCol w:w="1554"/>
          </w:tblGrid>
          <w:tr w:rsidR="00115EC6" w:rsidRPr="006E01E5" w14:paraId="75078145" w14:textId="77777777" w:rsidTr="006E01E5">
            <w:tc>
              <w:tcPr>
                <w:tcW w:w="1454" w:type="dxa"/>
                <w:shd w:val="clear" w:color="auto" w:fill="auto"/>
                <w:vAlign w:val="center"/>
              </w:tcPr>
              <w:p w14:paraId="57ABE526" w14:textId="77777777" w:rsidR="00115EC6" w:rsidRPr="006E01E5" w:rsidRDefault="00115EC6" w:rsidP="006E01E5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437" w:type="dxa"/>
                <w:shd w:val="clear" w:color="auto" w:fill="auto"/>
                <w:vAlign w:val="center"/>
              </w:tcPr>
              <w:p w14:paraId="7882BC1E" w14:textId="41FBC16F" w:rsidR="00115EC6" w:rsidRPr="006E01E5" w:rsidRDefault="00115EC6" w:rsidP="00F75DFE">
                <w:pPr>
                  <w:rPr>
                    <w:lang w:val="en-GB"/>
                  </w:rPr>
                </w:pPr>
              </w:p>
            </w:tc>
            <w:tc>
              <w:tcPr>
                <w:tcW w:w="1423" w:type="dxa"/>
                <w:shd w:val="clear" w:color="auto" w:fill="auto"/>
                <w:vAlign w:val="center"/>
              </w:tcPr>
              <w:p w14:paraId="4A77B885" w14:textId="77777777" w:rsidR="00115EC6" w:rsidRPr="006E01E5" w:rsidRDefault="00115EC6" w:rsidP="00A742FD">
                <w:pPr>
                  <w:rPr>
                    <w:lang w:val="en-GB"/>
                  </w:rPr>
                </w:pPr>
              </w:p>
            </w:tc>
            <w:tc>
              <w:tcPr>
                <w:tcW w:w="1554" w:type="dxa"/>
                <w:shd w:val="clear" w:color="auto" w:fill="auto"/>
                <w:vAlign w:val="center"/>
              </w:tcPr>
              <w:p w14:paraId="6DEE9643" w14:textId="77777777" w:rsidR="00115EC6" w:rsidRPr="006E01E5" w:rsidRDefault="00115EC6" w:rsidP="006E01E5">
                <w:pPr>
                  <w:jc w:val="center"/>
                  <w:rPr>
                    <w:lang w:val="en-GB"/>
                  </w:rPr>
                </w:pPr>
              </w:p>
            </w:tc>
          </w:tr>
        </w:tbl>
        <w:p w14:paraId="3BF73ADD" w14:textId="75A1D811" w:rsidR="00115EC6" w:rsidRPr="001C0755" w:rsidRDefault="00F75DFE" w:rsidP="001C0755">
          <w:pPr>
            <w:rPr>
              <w:lang w:val="en-GB"/>
            </w:rPr>
          </w:pPr>
          <w:r>
            <w:rPr>
              <w:rFonts w:ascii="Century Gothic" w:hAnsi="Century Gothic"/>
              <w:b/>
              <w:smallCaps/>
              <w:sz w:val="32"/>
              <w:szCs w:val="32"/>
              <w:lang w:val="en-GB"/>
            </w:rPr>
            <w:t xml:space="preserve">                R</w:t>
          </w:r>
          <w:r w:rsidRPr="00F75DFE">
            <w:rPr>
              <w:rFonts w:ascii="Century Gothic" w:hAnsi="Century Gothic"/>
              <w:b/>
              <w:smallCaps/>
              <w:sz w:val="32"/>
              <w:szCs w:val="32"/>
              <w:lang w:val="en-GB"/>
            </w:rPr>
            <w:t>ENSEIGNEMENTS ADMINISTRATIFS</w:t>
          </w:r>
        </w:p>
      </w:tc>
    </w:tr>
    <w:tr w:rsidR="00115EC6" w14:paraId="78E416B3" w14:textId="77777777" w:rsidTr="00D9796C">
      <w:trPr>
        <w:cantSplit/>
        <w:trHeight w:val="608"/>
        <w:jc w:val="center"/>
      </w:trPr>
      <w:tc>
        <w:tcPr>
          <w:tcW w:w="170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2D35CE4D" w14:textId="77777777" w:rsidR="00115EC6" w:rsidRDefault="00115EC6">
          <w:pPr>
            <w:pStyle w:val="En-tte"/>
            <w:jc w:val="center"/>
          </w:pPr>
        </w:p>
      </w:tc>
      <w:tc>
        <w:tcPr>
          <w:tcW w:w="886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043824B0" w14:textId="77777777" w:rsidR="00115EC6" w:rsidRDefault="00115EC6">
          <w:pPr>
            <w:pStyle w:val="En-tte"/>
            <w:jc w:val="center"/>
          </w:pPr>
        </w:p>
      </w:tc>
    </w:tr>
    <w:tr w:rsidR="00115EC6" w14:paraId="0653D354" w14:textId="77777777" w:rsidTr="00D9796C">
      <w:trPr>
        <w:cantSplit/>
        <w:trHeight w:val="468"/>
        <w:jc w:val="center"/>
      </w:trPr>
      <w:tc>
        <w:tcPr>
          <w:tcW w:w="170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147DC05" w14:textId="77777777" w:rsidR="00115EC6" w:rsidRDefault="00115EC6">
          <w:pPr>
            <w:pStyle w:val="En-tte"/>
            <w:jc w:val="center"/>
          </w:pPr>
        </w:p>
      </w:tc>
      <w:tc>
        <w:tcPr>
          <w:tcW w:w="886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CD0838F" w14:textId="77777777" w:rsidR="00115EC6" w:rsidRDefault="00115EC6">
          <w:pPr>
            <w:pStyle w:val="En-tte"/>
            <w:jc w:val="center"/>
          </w:pPr>
        </w:p>
      </w:tc>
    </w:tr>
  </w:tbl>
  <w:p w14:paraId="58DEF0D7" w14:textId="77777777" w:rsidR="00C63025" w:rsidRDefault="00C63025">
    <w:pPr>
      <w:pStyle w:val="En-tte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A1A"/>
    <w:multiLevelType w:val="hybridMultilevel"/>
    <w:tmpl w:val="06FEA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75E3"/>
    <w:multiLevelType w:val="hybridMultilevel"/>
    <w:tmpl w:val="C3A05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87281">
    <w:abstractNumId w:val="0"/>
  </w:num>
  <w:num w:numId="2" w16cid:durableId="26110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8B"/>
    <w:rsid w:val="000011AA"/>
    <w:rsid w:val="00026322"/>
    <w:rsid w:val="00043A6E"/>
    <w:rsid w:val="00066F90"/>
    <w:rsid w:val="000946B2"/>
    <w:rsid w:val="001107D6"/>
    <w:rsid w:val="00115546"/>
    <w:rsid w:val="00115EC6"/>
    <w:rsid w:val="00121CC0"/>
    <w:rsid w:val="00135B18"/>
    <w:rsid w:val="00135FCA"/>
    <w:rsid w:val="00155CB4"/>
    <w:rsid w:val="00165FAA"/>
    <w:rsid w:val="00183CD3"/>
    <w:rsid w:val="00193589"/>
    <w:rsid w:val="001B05F3"/>
    <w:rsid w:val="001B6464"/>
    <w:rsid w:val="001C0755"/>
    <w:rsid w:val="001F6978"/>
    <w:rsid w:val="002643DB"/>
    <w:rsid w:val="002C395B"/>
    <w:rsid w:val="00332295"/>
    <w:rsid w:val="003403A7"/>
    <w:rsid w:val="00346ED6"/>
    <w:rsid w:val="003560D8"/>
    <w:rsid w:val="00363F4C"/>
    <w:rsid w:val="003721AE"/>
    <w:rsid w:val="003A31AC"/>
    <w:rsid w:val="003B1305"/>
    <w:rsid w:val="003E01F7"/>
    <w:rsid w:val="004048BC"/>
    <w:rsid w:val="00414688"/>
    <w:rsid w:val="00414EF5"/>
    <w:rsid w:val="004434DA"/>
    <w:rsid w:val="004B466A"/>
    <w:rsid w:val="004C3091"/>
    <w:rsid w:val="004D18F2"/>
    <w:rsid w:val="004E671C"/>
    <w:rsid w:val="004F0636"/>
    <w:rsid w:val="004F385A"/>
    <w:rsid w:val="004F3A10"/>
    <w:rsid w:val="00534F24"/>
    <w:rsid w:val="00540ABE"/>
    <w:rsid w:val="00544072"/>
    <w:rsid w:val="0057251E"/>
    <w:rsid w:val="00582230"/>
    <w:rsid w:val="005922E7"/>
    <w:rsid w:val="005A54E2"/>
    <w:rsid w:val="005B5FEC"/>
    <w:rsid w:val="006146A6"/>
    <w:rsid w:val="006172FB"/>
    <w:rsid w:val="00643183"/>
    <w:rsid w:val="006443C3"/>
    <w:rsid w:val="00684C87"/>
    <w:rsid w:val="00690317"/>
    <w:rsid w:val="00697E23"/>
    <w:rsid w:val="006C1D58"/>
    <w:rsid w:val="006C7141"/>
    <w:rsid w:val="006E01E5"/>
    <w:rsid w:val="006F613B"/>
    <w:rsid w:val="0072462B"/>
    <w:rsid w:val="00734C41"/>
    <w:rsid w:val="00750C79"/>
    <w:rsid w:val="007517C7"/>
    <w:rsid w:val="00770223"/>
    <w:rsid w:val="00777303"/>
    <w:rsid w:val="007D3E72"/>
    <w:rsid w:val="008145FC"/>
    <w:rsid w:val="00826313"/>
    <w:rsid w:val="008B07AE"/>
    <w:rsid w:val="008C6C0B"/>
    <w:rsid w:val="008D61D8"/>
    <w:rsid w:val="008E073C"/>
    <w:rsid w:val="00914273"/>
    <w:rsid w:val="00916DCA"/>
    <w:rsid w:val="00952EE1"/>
    <w:rsid w:val="00963A73"/>
    <w:rsid w:val="009A1C24"/>
    <w:rsid w:val="009A5F67"/>
    <w:rsid w:val="009B5D04"/>
    <w:rsid w:val="009C6A1A"/>
    <w:rsid w:val="009F65E0"/>
    <w:rsid w:val="00A65570"/>
    <w:rsid w:val="00A73741"/>
    <w:rsid w:val="00A742FD"/>
    <w:rsid w:val="00AA5322"/>
    <w:rsid w:val="00AB0A8B"/>
    <w:rsid w:val="00AB521A"/>
    <w:rsid w:val="00AB5E2C"/>
    <w:rsid w:val="00AD302E"/>
    <w:rsid w:val="00AE668A"/>
    <w:rsid w:val="00B07410"/>
    <w:rsid w:val="00B51B0A"/>
    <w:rsid w:val="00C3633A"/>
    <w:rsid w:val="00C63025"/>
    <w:rsid w:val="00C83D28"/>
    <w:rsid w:val="00CE6C00"/>
    <w:rsid w:val="00D60D66"/>
    <w:rsid w:val="00D90C0F"/>
    <w:rsid w:val="00D9796C"/>
    <w:rsid w:val="00DA0E73"/>
    <w:rsid w:val="00DB46AC"/>
    <w:rsid w:val="00DC22A7"/>
    <w:rsid w:val="00DD1072"/>
    <w:rsid w:val="00E02A69"/>
    <w:rsid w:val="00E065EA"/>
    <w:rsid w:val="00E5239F"/>
    <w:rsid w:val="00E924F8"/>
    <w:rsid w:val="00F10068"/>
    <w:rsid w:val="00F45561"/>
    <w:rsid w:val="00F63D9D"/>
    <w:rsid w:val="00F75DFE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97ABE7"/>
  <w15:chartTrackingRefBased/>
  <w15:docId w15:val="{0BD5321C-AF07-4AB3-9D08-1EA3FB8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itre2">
    <w:name w:val="heading 2"/>
    <w:basedOn w:val="Normal"/>
    <w:next w:val="Normal"/>
    <w:qFormat/>
    <w:pPr>
      <w:keepNext/>
      <w:tabs>
        <w:tab w:val="left" w:pos="1134"/>
        <w:tab w:val="left" w:pos="5103"/>
        <w:tab w:val="left" w:leader="dot" w:pos="9923"/>
      </w:tabs>
      <w:ind w:right="-2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after="240"/>
      <w:jc w:val="center"/>
    </w:pPr>
    <w:rPr>
      <w:b/>
      <w:sz w:val="32"/>
    </w:rPr>
  </w:style>
  <w:style w:type="paragraph" w:customStyle="1" w:styleId="Marque">
    <w:name w:val="Marque"/>
    <w:basedOn w:val="Normal"/>
    <w:pPr>
      <w:spacing w:after="240"/>
      <w:jc w:val="center"/>
    </w:pPr>
    <w:rPr>
      <w:b/>
      <w:sz w:val="32"/>
    </w:rPr>
  </w:style>
  <w:style w:type="paragraph" w:customStyle="1" w:styleId="Soutitre1">
    <w:name w:val="Soutitre 1"/>
    <w:basedOn w:val="Marque"/>
    <w:pPr>
      <w:spacing w:before="240"/>
    </w:pPr>
    <w:rPr>
      <w:b w:val="0"/>
      <w:i/>
    </w:rPr>
  </w:style>
  <w:style w:type="paragraph" w:customStyle="1" w:styleId="Paragnormal">
    <w:name w:val="Paragnormal"/>
    <w:basedOn w:val="Normal"/>
    <w:pPr>
      <w:spacing w:after="240"/>
      <w:ind w:left="851" w:right="851"/>
    </w:pPr>
    <w:rPr>
      <w:sz w:val="24"/>
    </w:rPr>
  </w:style>
  <w:style w:type="paragraph" w:customStyle="1" w:styleId="Soutitre10">
    <w:name w:val="Soutitre1"/>
    <w:basedOn w:val="Marque"/>
    <w:pPr>
      <w:spacing w:before="240"/>
    </w:pPr>
    <w:rPr>
      <w:i/>
    </w:rPr>
  </w:style>
  <w:style w:type="paragraph" w:customStyle="1" w:styleId="Titredoc">
    <w:name w:val="Titredoc"/>
    <w:basedOn w:val="Normal"/>
    <w:pPr>
      <w:spacing w:after="240"/>
      <w:jc w:val="center"/>
    </w:pPr>
    <w:rPr>
      <w:rFonts w:ascii="Arial Narrow" w:hAnsi="Arial Narrow"/>
      <w:b/>
      <w:sz w:val="32"/>
    </w:rPr>
  </w:style>
  <w:style w:type="paragraph" w:customStyle="1" w:styleId="Paragprsent">
    <w:name w:val="Paragprésent"/>
    <w:basedOn w:val="Normal"/>
    <w:pPr>
      <w:spacing w:after="240"/>
      <w:jc w:val="center"/>
    </w:pPr>
    <w:rPr>
      <w:rFonts w:ascii="Arial Narrow" w:hAnsi="Arial Narrow"/>
      <w:b/>
      <w:i/>
      <w:sz w:val="28"/>
    </w:rPr>
  </w:style>
  <w:style w:type="paragraph" w:customStyle="1" w:styleId="Titreparag">
    <w:name w:val="Titreparag"/>
    <w:basedOn w:val="Normal"/>
    <w:rPr>
      <w:rFonts w:ascii="Arial Narrow" w:hAnsi="Arial Narrow"/>
      <w:b/>
      <w:i/>
      <w:sz w:val="24"/>
      <w:u w:val="single"/>
    </w:rPr>
  </w:style>
  <w:style w:type="paragraph" w:customStyle="1" w:styleId="Paragordin">
    <w:name w:val="Paragordin"/>
    <w:basedOn w:val="Normal"/>
    <w:rPr>
      <w:sz w:val="24"/>
    </w:rPr>
  </w:style>
  <w:style w:type="paragraph" w:customStyle="1" w:styleId="Paragordi">
    <w:name w:val="Paragordi"/>
    <w:basedOn w:val="Normal"/>
    <w:pPr>
      <w:tabs>
        <w:tab w:val="left" w:pos="1134"/>
      </w:tabs>
      <w:spacing w:after="240"/>
      <w:ind w:firstLine="1134"/>
      <w:jc w:val="both"/>
    </w:pPr>
    <w:rPr>
      <w:sz w:val="24"/>
    </w:rPr>
  </w:style>
  <w:style w:type="paragraph" w:customStyle="1" w:styleId="Ensembledoc">
    <w:name w:val="Ensembledoc"/>
    <w:basedOn w:val="Titredoc"/>
  </w:style>
  <w:style w:type="paragraph" w:customStyle="1" w:styleId="Sourcedoc">
    <w:name w:val="Sourcedoc"/>
    <w:basedOn w:val="Normal"/>
    <w:pPr>
      <w:jc w:val="right"/>
    </w:pPr>
    <w:rPr>
      <w:rFonts w:ascii="Arial Narrow" w:hAnsi="Arial Narrow"/>
      <w:sz w:val="16"/>
    </w:rPr>
  </w:style>
  <w:style w:type="paragraph" w:customStyle="1" w:styleId="Paraordi">
    <w:name w:val="Paraordi"/>
    <w:basedOn w:val="Normal"/>
    <w:pPr>
      <w:tabs>
        <w:tab w:val="left" w:pos="1134"/>
      </w:tabs>
      <w:spacing w:after="480"/>
      <w:jc w:val="both"/>
    </w:pPr>
    <w:rPr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39"/>
    <w:rsid w:val="001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A742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A742FD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unhideWhenUsed/>
    <w:rsid w:val="00346ED6"/>
    <w:pPr>
      <w:tabs>
        <w:tab w:val="left" w:pos="1134"/>
        <w:tab w:val="left" w:leader="dot" w:pos="9923"/>
        <w:tab w:val="left" w:leader="dot" w:pos="10206"/>
      </w:tabs>
      <w:ind w:right="-2"/>
    </w:pPr>
    <w:rPr>
      <w:i/>
      <w:sz w:val="16"/>
    </w:rPr>
  </w:style>
  <w:style w:type="character" w:customStyle="1" w:styleId="CorpsdetexteCar">
    <w:name w:val="Corps de texte Car"/>
    <w:basedOn w:val="Policepardfaut"/>
    <w:link w:val="Corpsdetexte"/>
    <w:rsid w:val="00346ED6"/>
    <w:rPr>
      <w:i/>
      <w:sz w:val="16"/>
    </w:rPr>
  </w:style>
  <w:style w:type="paragraph" w:styleId="Paragraphedeliste">
    <w:name w:val="List Paragraph"/>
    <w:basedOn w:val="Normal"/>
    <w:uiPriority w:val="34"/>
    <w:qFormat/>
    <w:rsid w:val="009F65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rsid w:val="00121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RENSEIGNEMENTS%20ADMINISTRATIF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63D2-6CDD-438A-9D83-CB7BA475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RENSEIGNEMENTS ADMINISTRATIFS.dot</Template>
  <TotalTime>0</TotalTime>
  <Pages>2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RENSEIGNEMENTS ADMINISTRATIFS</vt:lpstr>
    </vt:vector>
  </TitlesOfParts>
  <Company>ADRAR</Company>
  <LinksUpToDate>false</LinksUpToDate>
  <CharactersWithSpaces>4026</CharactersWithSpaces>
  <SharedDoc>false</SharedDoc>
  <HLinks>
    <vt:vector size="6" baseType="variant">
      <vt:variant>
        <vt:i4>1179694</vt:i4>
      </vt:variant>
      <vt:variant>
        <vt:i4>-1</vt:i4>
      </vt:variant>
      <vt:variant>
        <vt:i4>2059</vt:i4>
      </vt:variant>
      <vt:variant>
        <vt:i4>1</vt:i4>
      </vt:variant>
      <vt:variant>
        <vt:lpwstr>cid:VDQFPHBBJPMR.IMAGE_1.png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RENSEIGNEMENTS ADMINISTRATIFS</dc:title>
  <dc:subject/>
  <dc:creator>ADRAR</dc:creator>
  <cp:keywords/>
  <cp:lastModifiedBy>Julien Varela</cp:lastModifiedBy>
  <cp:revision>2</cp:revision>
  <cp:lastPrinted>2022-09-16T12:32:00Z</cp:lastPrinted>
  <dcterms:created xsi:type="dcterms:W3CDTF">2023-10-11T16:10:00Z</dcterms:created>
  <dcterms:modified xsi:type="dcterms:W3CDTF">2023-10-11T16:10:00Z</dcterms:modified>
</cp:coreProperties>
</file>